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07FC" w14:textId="404B7CEB" w:rsidR="00F15775" w:rsidRPr="003B1796" w:rsidRDefault="00033AB3" w:rsidP="00562F1D">
      <w:pPr>
        <w:tabs>
          <w:tab w:val="left" w:pos="760"/>
        </w:tabs>
        <w:spacing w:beforeLines="2000" w:before="4800" w:after="120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460BC67">
          <v:rect id="_x0000_s2054" style="position:absolute;left:0;text-align:left;margin-left:61.65pt;margin-top:98.3pt;width:308.2pt;height:31.9pt;z-index:251661312" strokecolor="white [3212]">
            <v:textbox>
              <w:txbxContent>
                <w:p w14:paraId="57139B1B" w14:textId="54DC36F5" w:rsidR="00562F1D" w:rsidRPr="009F63A2" w:rsidRDefault="00562F1D" w:rsidP="009F63A2">
                  <w:pPr>
                    <w:rPr>
                      <w:rFonts w:ascii="Algerian" w:hAnsi="Algerian"/>
                      <w:sz w:val="36"/>
                      <w:szCs w:val="36"/>
                    </w:rPr>
                  </w:pPr>
                  <w:r w:rsidRPr="009F63A2">
                    <w:rPr>
                      <w:rFonts w:ascii="Algerian" w:hAnsi="Algerian"/>
                      <w:sz w:val="36"/>
                      <w:szCs w:val="36"/>
                    </w:rPr>
                    <w:t xml:space="preserve">17 </w:t>
                  </w:r>
                  <w:r w:rsidR="009F63A2" w:rsidRPr="009F63A2">
                    <w:rPr>
                      <w:rFonts w:ascii="Algerian" w:hAnsi="Algerian"/>
                      <w:sz w:val="36"/>
                      <w:szCs w:val="36"/>
                    </w:rPr>
                    <w:t>November 2021</w:t>
                  </w:r>
                  <w:r w:rsidR="009F63A2">
                    <w:rPr>
                      <w:rFonts w:ascii="Algerian" w:hAnsi="Algerian"/>
                      <w:sz w:val="36"/>
                      <w:szCs w:val="36"/>
                    </w:rPr>
                    <w:tab/>
                  </w:r>
                  <w:proofErr w:type="spellStart"/>
                  <w:r w:rsidR="009F63A2">
                    <w:rPr>
                      <w:rFonts w:ascii="Algerian" w:hAnsi="Algerian"/>
                      <w:sz w:val="36"/>
                      <w:szCs w:val="36"/>
                    </w:rPr>
                    <w:t>Mr.ephraim</w:t>
                  </w:r>
                  <w:proofErr w:type="spellEnd"/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5E988B23">
          <v:rect id="_x0000_s2051" style="position:absolute;left:0;text-align:left;margin-left:-4.15pt;margin-top:134.75pt;width:438.4pt;height:130.1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14:paraId="1B5EEC85" w14:textId="3361D183" w:rsidR="009F63A2" w:rsidRPr="00A617ED" w:rsidRDefault="00A617ED">
                  <w:pPr>
                    <w:rPr>
                      <w:rFonts w:ascii="Algerian" w:hAnsi="Algerian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A617ED">
                    <w:rPr>
                      <w:rFonts w:ascii="Algerian" w:hAnsi="Algerian"/>
                      <w:sz w:val="32"/>
                      <w:szCs w:val="32"/>
                    </w:rPr>
                    <w:t xml:space="preserve">Just Coders IT Solutions  </w:t>
                  </w:r>
                </w:p>
                <w:p w14:paraId="05FF6E90" w14:textId="41EAC7D0" w:rsidR="009F63A2" w:rsidRDefault="00A617E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6BC09F76" w14:textId="7FBA74CF" w:rsidR="009F63A2" w:rsidRDefault="00A617E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Algerian" w:hAnsi="Algerian"/>
                      <w:noProof/>
                      <w:sz w:val="36"/>
                      <w:szCs w:val="36"/>
                    </w:rPr>
                    <w:drawing>
                      <wp:inline distT="0" distB="0" distL="0" distR="0" wp14:anchorId="104D065B" wp14:editId="4EE3C2D8">
                        <wp:extent cx="1457487" cy="671424"/>
                        <wp:effectExtent l="19050" t="0" r="0" b="20510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9146" cy="727469"/>
                                </a:xfrm>
                                <a:prstGeom prst="roundRect">
                                  <a:avLst>
                                    <a:gd name="adj" fmla="val 8594"/>
                                  </a:avLst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>
                                  <a:noFill/>
                                </a:ln>
                                <a:effectLst>
                                  <a:reflection blurRad="12700" stA="38000" endPos="28000" dist="5000" dir="5400000" sy="-100000" algn="bl" rotWithShape="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35633B7" w14:textId="4D0AE778" w:rsidR="009F63A2" w:rsidRDefault="009F63A2"/>
                <w:p w14:paraId="365EC754" w14:textId="77777777" w:rsidR="009F63A2" w:rsidRDefault="009F63A2"/>
              </w:txbxContent>
            </v:textbox>
          </v:rect>
        </w:pict>
      </w:r>
      <w:r>
        <w:rPr>
          <w:rFonts w:ascii="Arial" w:hAnsi="Arial" w:cs="Arial"/>
          <w:noProof/>
        </w:rPr>
        <w:pict w14:anchorId="6AE00DA2">
          <v:rect id="_x0000_s2052" style="position:absolute;left:0;text-align:left;margin-left:-2.9pt;margin-top:55.3pt;width:433.75pt;height:44.4pt;z-index:251660288;mso-wrap-style:none" strokecolor="white [3212]">
            <v:textbox style="mso-fit-shape-to-text:t">
              <w:txbxContent>
                <w:p w14:paraId="54FE49DE" w14:textId="765EABE6" w:rsidR="00562F1D" w:rsidRPr="00562F1D" w:rsidRDefault="00033AB3">
                  <w:pPr>
                    <w:rPr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</w:rPr>
                    <w:pict w14:anchorId="57F71A68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417.6pt;height:29.45pt" fillcolor="#06c" strokecolor="#9cf" strokeweight="1.5pt">
                        <v:fill r:id="rId10" o:title=""/>
                        <v:stroke r:id="rId10" o:title=""/>
                        <v:shadow on="t" color="#900"/>
                        <v:textpath style="font-family:&quot;Impact&quot;;v-text-kern:t" trim="t" fitpath="t" string="Project Requirements Analysis Document "/>
                      </v:shape>
                    </w:pic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 w14:anchorId="5E988B23">
          <v:rect id="_x0000_s2050" style="position:absolute;left:0;text-align:left;margin-left:-6.9pt;margin-top:-18.45pt;width:438.35pt;height:66.25pt;z-index:251658240" fillcolor="#4f81bd [3204]" strokecolor="#f2f2f2 [3041]" strokeweight="3pt">
            <v:shadow on="t" type="perspective" color="#243f60 [1604]" opacity=".5" offset="1pt" offset2="-1pt"/>
          </v:rect>
        </w:pict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6BF3FF49" w14:textId="2F20A9B4" w:rsidR="00A617ED" w:rsidRPr="00E46546" w:rsidRDefault="00BE4CD8" w:rsidP="00633644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</w:t>
      </w:r>
      <w:r w:rsidR="00E46546">
        <w:rPr>
          <w:rFonts w:ascii="Arial" w:hAnsi="Arial" w:cs="Arial"/>
          <w:sz w:val="32"/>
        </w:rPr>
        <w:t>PROJECT REQUIREMENTS ANALYSIS DOCUMENT</w:t>
      </w:r>
    </w:p>
    <w:p w14:paraId="020DCD59" w14:textId="02646C88" w:rsidR="00726610" w:rsidRPr="00E87144" w:rsidRDefault="00307063" w:rsidP="00726610">
      <w:pPr>
        <w:spacing w:after="360"/>
        <w:rPr>
          <w:rFonts w:ascii="Arial" w:hAnsi="Arial" w:cs="Arial"/>
          <w:b/>
          <w:color w:val="000000" w:themeColor="text1"/>
          <w:sz w:val="32"/>
        </w:rPr>
      </w:pPr>
      <w:r>
        <w:rPr>
          <w:rFonts w:ascii="Arial" w:hAnsi="Arial" w:cs="Arial"/>
          <w:b/>
          <w:color w:val="808080"/>
          <w:sz w:val="32"/>
        </w:rPr>
        <w:tab/>
      </w:r>
      <w:r>
        <w:rPr>
          <w:rFonts w:ascii="Arial" w:hAnsi="Arial" w:cs="Arial"/>
          <w:b/>
          <w:color w:val="808080"/>
          <w:sz w:val="32"/>
        </w:rPr>
        <w:tab/>
      </w:r>
      <w:r>
        <w:rPr>
          <w:rFonts w:ascii="Arial" w:hAnsi="Arial" w:cs="Arial"/>
          <w:b/>
          <w:color w:val="808080"/>
          <w:sz w:val="32"/>
        </w:rPr>
        <w:tab/>
      </w:r>
      <w:r>
        <w:rPr>
          <w:rFonts w:ascii="Arial" w:hAnsi="Arial" w:cs="Arial"/>
          <w:b/>
          <w:color w:val="808080"/>
          <w:sz w:val="32"/>
        </w:rPr>
        <w:tab/>
      </w:r>
      <w:r w:rsidRPr="00E87144">
        <w:rPr>
          <w:rFonts w:ascii="Arial" w:hAnsi="Arial" w:cs="Arial"/>
          <w:b/>
          <w:color w:val="000000" w:themeColor="text1"/>
          <w:sz w:val="32"/>
        </w:rPr>
        <w:t xml:space="preserve">Inside Cover Page </w:t>
      </w:r>
      <w:r w:rsidR="00BE4CD8" w:rsidRPr="00E87144">
        <w:rPr>
          <w:rFonts w:ascii="Arial" w:hAnsi="Arial" w:cs="Arial"/>
          <w:b/>
          <w:color w:val="000000" w:themeColor="text1"/>
          <w:sz w:val="32"/>
        </w:rPr>
        <w:t xml:space="preserve"> </w:t>
      </w:r>
    </w:p>
    <w:p w14:paraId="049C791B" w14:textId="77777777" w:rsidR="007E09B7" w:rsidRPr="00E87144" w:rsidRDefault="00726610" w:rsidP="005030D7">
      <w:pPr>
        <w:pStyle w:val="ListParagraph"/>
        <w:numPr>
          <w:ilvl w:val="0"/>
          <w:numId w:val="9"/>
        </w:numPr>
        <w:spacing w:after="360"/>
        <w:jc w:val="left"/>
        <w:rPr>
          <w:rFonts w:ascii="Arial" w:hAnsi="Arial" w:cs="Arial"/>
          <w:b/>
          <w:color w:val="000000" w:themeColor="text1"/>
          <w:sz w:val="32"/>
        </w:rPr>
      </w:pPr>
      <w:r w:rsidRPr="00E87144">
        <w:rPr>
          <w:rFonts w:ascii="Arial" w:hAnsi="Arial" w:cs="Arial"/>
          <w:b/>
          <w:color w:val="000000" w:themeColor="text1"/>
          <w:sz w:val="32"/>
        </w:rPr>
        <w:t>Number of the team</w:t>
      </w:r>
    </w:p>
    <w:p w14:paraId="3C2699CF" w14:textId="56827F8C" w:rsidR="00726610" w:rsidRPr="00E87144" w:rsidRDefault="00726610" w:rsidP="005030D7">
      <w:pPr>
        <w:pStyle w:val="ListParagraph"/>
        <w:numPr>
          <w:ilvl w:val="0"/>
          <w:numId w:val="11"/>
        </w:numPr>
        <w:spacing w:after="360"/>
        <w:jc w:val="left"/>
        <w:rPr>
          <w:rFonts w:ascii="Arial" w:hAnsi="Arial" w:cs="Arial"/>
          <w:bCs/>
          <w:color w:val="000000" w:themeColor="text1"/>
          <w:sz w:val="28"/>
          <w:szCs w:val="20"/>
        </w:rPr>
      </w:pPr>
      <w:r w:rsidRPr="00E87144">
        <w:rPr>
          <w:rFonts w:ascii="Arial" w:hAnsi="Arial" w:cs="Arial"/>
          <w:bCs/>
          <w:color w:val="000000" w:themeColor="text1"/>
          <w:sz w:val="24"/>
          <w:szCs w:val="18"/>
        </w:rPr>
        <w:t>DISD313 Group 4, with 3 members</w:t>
      </w:r>
    </w:p>
    <w:p w14:paraId="70E7347B" w14:textId="77777777" w:rsidR="007E09B7" w:rsidRPr="00E87144" w:rsidRDefault="00726610" w:rsidP="005030D7">
      <w:pPr>
        <w:pStyle w:val="ListParagraph"/>
        <w:numPr>
          <w:ilvl w:val="0"/>
          <w:numId w:val="9"/>
        </w:numPr>
        <w:spacing w:after="360"/>
        <w:jc w:val="left"/>
        <w:rPr>
          <w:rFonts w:ascii="Arial" w:hAnsi="Arial" w:cs="Arial"/>
          <w:b/>
          <w:color w:val="000000" w:themeColor="text1"/>
          <w:sz w:val="28"/>
          <w:szCs w:val="20"/>
        </w:rPr>
      </w:pPr>
      <w:r w:rsidRPr="00E87144">
        <w:rPr>
          <w:rFonts w:ascii="Arial" w:hAnsi="Arial" w:cs="Arial"/>
          <w:b/>
          <w:color w:val="000000" w:themeColor="text1"/>
          <w:sz w:val="28"/>
          <w:szCs w:val="20"/>
        </w:rPr>
        <w:t xml:space="preserve">Name of the team </w:t>
      </w:r>
    </w:p>
    <w:p w14:paraId="73E339D5" w14:textId="292AF068" w:rsidR="00726610" w:rsidRPr="00E87144" w:rsidRDefault="007E09B7" w:rsidP="005030D7">
      <w:pPr>
        <w:pStyle w:val="ListParagraph"/>
        <w:numPr>
          <w:ilvl w:val="0"/>
          <w:numId w:val="12"/>
        </w:numPr>
        <w:spacing w:after="360"/>
        <w:jc w:val="left"/>
        <w:rPr>
          <w:rFonts w:ascii="Arial" w:hAnsi="Arial" w:cs="Arial"/>
          <w:bCs/>
          <w:color w:val="000000" w:themeColor="text1"/>
          <w:sz w:val="24"/>
          <w:szCs w:val="18"/>
        </w:rPr>
      </w:pPr>
      <w:r w:rsidRPr="00E87144">
        <w:rPr>
          <w:rFonts w:ascii="Arial" w:hAnsi="Arial" w:cs="Arial"/>
          <w:bCs/>
          <w:color w:val="000000" w:themeColor="text1"/>
          <w:sz w:val="24"/>
          <w:szCs w:val="18"/>
        </w:rPr>
        <w:t>Just Coders</w:t>
      </w:r>
    </w:p>
    <w:p w14:paraId="4397D5DB" w14:textId="640E08CA" w:rsidR="007E09B7" w:rsidRPr="00E87144" w:rsidRDefault="007E09B7" w:rsidP="005030D7">
      <w:pPr>
        <w:pStyle w:val="ListParagraph"/>
        <w:numPr>
          <w:ilvl w:val="0"/>
          <w:numId w:val="9"/>
        </w:numPr>
        <w:spacing w:after="360"/>
        <w:jc w:val="left"/>
        <w:rPr>
          <w:rFonts w:ascii="Arial" w:hAnsi="Arial" w:cs="Arial"/>
          <w:b/>
          <w:color w:val="000000" w:themeColor="text1"/>
          <w:sz w:val="28"/>
          <w:szCs w:val="20"/>
        </w:rPr>
      </w:pPr>
      <w:r w:rsidRPr="00E87144">
        <w:rPr>
          <w:rFonts w:ascii="Arial" w:hAnsi="Arial" w:cs="Arial"/>
          <w:b/>
          <w:color w:val="000000" w:themeColor="text1"/>
          <w:sz w:val="28"/>
          <w:szCs w:val="20"/>
        </w:rPr>
        <w:t>Name and student number of team leader</w:t>
      </w:r>
    </w:p>
    <w:p w14:paraId="09742A38" w14:textId="55228DEC" w:rsidR="007E09B7" w:rsidRPr="00E87144" w:rsidRDefault="007E09B7" w:rsidP="005030D7">
      <w:pPr>
        <w:pStyle w:val="ListParagraph"/>
        <w:numPr>
          <w:ilvl w:val="0"/>
          <w:numId w:val="10"/>
        </w:numPr>
        <w:spacing w:after="360"/>
        <w:jc w:val="left"/>
        <w:rPr>
          <w:rFonts w:ascii="Arial" w:hAnsi="Arial" w:cs="Arial"/>
          <w:bCs/>
          <w:color w:val="000000" w:themeColor="text1"/>
          <w:sz w:val="24"/>
          <w:szCs w:val="18"/>
        </w:rPr>
      </w:pPr>
      <w:r w:rsidRPr="00E87144">
        <w:rPr>
          <w:rFonts w:ascii="Arial" w:hAnsi="Arial" w:cs="Arial"/>
          <w:bCs/>
          <w:color w:val="000000" w:themeColor="text1"/>
          <w:sz w:val="24"/>
          <w:szCs w:val="18"/>
        </w:rPr>
        <w:t>Vusimuzi Mphela 17608576</w:t>
      </w:r>
    </w:p>
    <w:p w14:paraId="29AB8A20" w14:textId="4EE36DE1" w:rsidR="007E09B7" w:rsidRPr="00E87144" w:rsidRDefault="007E09B7" w:rsidP="005030D7">
      <w:pPr>
        <w:pStyle w:val="ListParagraph"/>
        <w:numPr>
          <w:ilvl w:val="0"/>
          <w:numId w:val="9"/>
        </w:numPr>
        <w:spacing w:after="360"/>
        <w:jc w:val="left"/>
        <w:rPr>
          <w:rFonts w:ascii="Arial" w:hAnsi="Arial" w:cs="Arial"/>
          <w:b/>
          <w:color w:val="000000" w:themeColor="text1"/>
          <w:sz w:val="28"/>
          <w:szCs w:val="20"/>
        </w:rPr>
      </w:pPr>
      <w:r w:rsidRPr="00E87144">
        <w:rPr>
          <w:rFonts w:ascii="Arial" w:hAnsi="Arial" w:cs="Arial"/>
          <w:b/>
          <w:color w:val="000000" w:themeColor="text1"/>
          <w:sz w:val="28"/>
          <w:szCs w:val="20"/>
        </w:rPr>
        <w:t>Names and student numbers of team members</w:t>
      </w:r>
    </w:p>
    <w:p w14:paraId="05FB1E38" w14:textId="2D6A38C3" w:rsidR="007E09B7" w:rsidRPr="00E87144" w:rsidRDefault="007E09B7" w:rsidP="005030D7">
      <w:pPr>
        <w:pStyle w:val="ListParagraph"/>
        <w:numPr>
          <w:ilvl w:val="0"/>
          <w:numId w:val="13"/>
        </w:numPr>
        <w:spacing w:after="360"/>
        <w:jc w:val="left"/>
        <w:rPr>
          <w:rFonts w:ascii="Arial" w:hAnsi="Arial" w:cs="Arial"/>
          <w:bCs/>
          <w:color w:val="000000" w:themeColor="text1"/>
          <w:sz w:val="28"/>
          <w:szCs w:val="20"/>
        </w:rPr>
      </w:pPr>
      <w:r w:rsidRPr="00E87144">
        <w:rPr>
          <w:rFonts w:ascii="Arial" w:hAnsi="Arial" w:cs="Arial"/>
          <w:bCs/>
          <w:color w:val="000000" w:themeColor="text1"/>
          <w:sz w:val="24"/>
          <w:szCs w:val="18"/>
        </w:rPr>
        <w:t>Given Mnguni 18011644</w:t>
      </w:r>
    </w:p>
    <w:p w14:paraId="5F104CA2" w14:textId="686E8298" w:rsidR="007E09B7" w:rsidRPr="00E87144" w:rsidRDefault="007E09B7" w:rsidP="005030D7">
      <w:pPr>
        <w:pStyle w:val="ListParagraph"/>
        <w:numPr>
          <w:ilvl w:val="0"/>
          <w:numId w:val="13"/>
        </w:numPr>
        <w:spacing w:after="360"/>
        <w:jc w:val="left"/>
        <w:rPr>
          <w:rFonts w:ascii="Arial" w:hAnsi="Arial" w:cs="Arial"/>
          <w:bCs/>
          <w:color w:val="000000" w:themeColor="text1"/>
          <w:sz w:val="24"/>
          <w:szCs w:val="18"/>
        </w:rPr>
      </w:pPr>
      <w:r w:rsidRPr="00E87144">
        <w:rPr>
          <w:rFonts w:ascii="Arial" w:hAnsi="Arial" w:cs="Arial"/>
          <w:bCs/>
          <w:color w:val="000000" w:themeColor="text1"/>
          <w:sz w:val="24"/>
          <w:szCs w:val="18"/>
        </w:rPr>
        <w:t>Ntandoyenkosi Ndaba 16011865</w:t>
      </w:r>
    </w:p>
    <w:p w14:paraId="7294F641" w14:textId="7AD75367" w:rsidR="007E09B7" w:rsidRPr="00E87144" w:rsidRDefault="007E09B7" w:rsidP="005030D7">
      <w:pPr>
        <w:pStyle w:val="ListParagraph"/>
        <w:numPr>
          <w:ilvl w:val="0"/>
          <w:numId w:val="9"/>
        </w:numPr>
        <w:spacing w:after="360"/>
        <w:jc w:val="left"/>
        <w:rPr>
          <w:rFonts w:ascii="Arial" w:hAnsi="Arial" w:cs="Arial"/>
          <w:b/>
          <w:color w:val="000000" w:themeColor="text1"/>
          <w:sz w:val="28"/>
          <w:szCs w:val="20"/>
        </w:rPr>
      </w:pPr>
      <w:r w:rsidRPr="00E87144">
        <w:rPr>
          <w:rFonts w:ascii="Arial" w:hAnsi="Arial" w:cs="Arial"/>
          <w:b/>
          <w:color w:val="000000" w:themeColor="text1"/>
          <w:sz w:val="28"/>
          <w:szCs w:val="20"/>
        </w:rPr>
        <w:t>Name and logo of the system</w:t>
      </w:r>
    </w:p>
    <w:p w14:paraId="31A79905" w14:textId="429B4B86" w:rsidR="007E09B7" w:rsidRPr="00E87144" w:rsidRDefault="007E09B7" w:rsidP="005030D7">
      <w:pPr>
        <w:pStyle w:val="ListParagraph"/>
        <w:numPr>
          <w:ilvl w:val="0"/>
          <w:numId w:val="14"/>
        </w:numPr>
        <w:spacing w:after="360"/>
        <w:jc w:val="left"/>
        <w:rPr>
          <w:rFonts w:ascii="Arial" w:hAnsi="Arial" w:cs="Arial"/>
          <w:bCs/>
          <w:color w:val="000000" w:themeColor="text1"/>
          <w:sz w:val="24"/>
          <w:szCs w:val="18"/>
        </w:rPr>
      </w:pPr>
      <w:r w:rsidRPr="00E87144">
        <w:rPr>
          <w:rFonts w:ascii="Arial" w:hAnsi="Arial" w:cs="Arial"/>
          <w:bCs/>
          <w:color w:val="000000" w:themeColor="text1"/>
          <w:sz w:val="24"/>
          <w:szCs w:val="18"/>
        </w:rPr>
        <w:t xml:space="preserve">The Ben Luc System </w:t>
      </w:r>
    </w:p>
    <w:p w14:paraId="340962B1" w14:textId="1BC17512" w:rsidR="00E23EA3" w:rsidRPr="007E09B7" w:rsidRDefault="00766334" w:rsidP="00766334">
      <w:pPr>
        <w:spacing w:after="360"/>
        <w:ind w:left="2160" w:firstLine="720"/>
        <w:rPr>
          <w:rFonts w:ascii="Arial" w:hAnsi="Arial" w:cs="Arial"/>
          <w:b/>
          <w:color w:val="808080"/>
          <w:sz w:val="32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49E49F4" wp14:editId="7B3D99F1">
            <wp:extent cx="1872691" cy="799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354" cy="80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EA3" w:rsidRPr="007E09B7">
        <w:rPr>
          <w:rFonts w:ascii="Arial" w:hAnsi="Arial" w:cs="Arial"/>
          <w:b/>
        </w:rPr>
        <w:br w:type="page"/>
      </w:r>
    </w:p>
    <w:p w14:paraId="2306AF61" w14:textId="27632797" w:rsidR="008B2DF7" w:rsidRDefault="008B2DF7" w:rsidP="00E76699">
      <w:pPr>
        <w:rPr>
          <w:rFonts w:ascii="Arial" w:hAnsi="Arial" w:cs="Arial"/>
        </w:rPr>
      </w:pPr>
    </w:p>
    <w:p w14:paraId="21F28374" w14:textId="6FA9CA6F" w:rsidR="004E0C0D" w:rsidRDefault="004E0C0D" w:rsidP="00E76699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iCs w:val="0"/>
          <w:color w:val="auto"/>
          <w:spacing w:val="0"/>
          <w:sz w:val="36"/>
          <w:szCs w:val="40"/>
        </w:rPr>
        <w:id w:val="-18189975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17D85B6A" w14:textId="2B51C239" w:rsidR="004E0C0D" w:rsidRPr="00A21A47" w:rsidRDefault="004E0C0D">
          <w:pPr>
            <w:pStyle w:val="TOCHeading"/>
            <w:rPr>
              <w:sz w:val="36"/>
              <w:szCs w:val="40"/>
            </w:rPr>
          </w:pPr>
          <w:r w:rsidRPr="00A21A47">
            <w:rPr>
              <w:sz w:val="36"/>
              <w:szCs w:val="40"/>
            </w:rPr>
            <w:t>Table of Contents</w:t>
          </w:r>
        </w:p>
        <w:p w14:paraId="2E9E3462" w14:textId="7E13F39E" w:rsidR="00531BCD" w:rsidRPr="00620024" w:rsidRDefault="00E46546" w:rsidP="00620024">
          <w:pPr>
            <w:pStyle w:val="TOC1"/>
            <w:numPr>
              <w:ilvl w:val="0"/>
              <w:numId w:val="23"/>
            </w:numPr>
            <w:rPr>
              <w:b/>
              <w:bCs w:val="0"/>
            </w:rPr>
          </w:pPr>
          <w:r w:rsidRPr="00620024">
            <w:rPr>
              <w:b/>
              <w:bCs w:val="0"/>
            </w:rPr>
            <w:t>Problem Domain</w:t>
          </w:r>
          <w:r w:rsidR="004E0C0D" w:rsidRPr="00620024">
            <w:rPr>
              <w:b/>
              <w:bCs w:val="0"/>
            </w:rPr>
            <w:ptab w:relativeTo="margin" w:alignment="right" w:leader="dot"/>
          </w:r>
          <w:r w:rsidR="00531BCD" w:rsidRPr="00620024">
            <w:rPr>
              <w:b/>
              <w:bCs w:val="0"/>
            </w:rPr>
            <w:t>3</w:t>
          </w:r>
        </w:p>
        <w:p w14:paraId="6B1C7866" w14:textId="04E95D9F" w:rsidR="00531BCD" w:rsidRPr="00620024" w:rsidRDefault="00E46546" w:rsidP="00620024">
          <w:pPr>
            <w:pStyle w:val="TOC1"/>
            <w:numPr>
              <w:ilvl w:val="0"/>
              <w:numId w:val="23"/>
            </w:numPr>
            <w:rPr>
              <w:b/>
              <w:bCs w:val="0"/>
            </w:rPr>
          </w:pPr>
          <w:r w:rsidRPr="00620024">
            <w:rPr>
              <w:b/>
              <w:bCs w:val="0"/>
            </w:rPr>
            <w:t>Solution Domain</w:t>
          </w:r>
          <w:r w:rsidR="00531BCD" w:rsidRPr="00620024">
            <w:rPr>
              <w:b/>
              <w:bCs w:val="0"/>
            </w:rPr>
            <w:ptab w:relativeTo="margin" w:alignment="right" w:leader="dot"/>
          </w:r>
          <w:r w:rsidR="00A21A47" w:rsidRPr="00620024">
            <w:rPr>
              <w:b/>
              <w:bCs w:val="0"/>
            </w:rPr>
            <w:t>4</w:t>
          </w:r>
        </w:p>
        <w:p w14:paraId="2DDE8729" w14:textId="31730093" w:rsidR="00531BCD" w:rsidRPr="00C94308" w:rsidRDefault="00620024" w:rsidP="00620024">
          <w:pPr>
            <w:pStyle w:val="TOC1"/>
            <w:rPr>
              <w:sz w:val="36"/>
              <w:szCs w:val="40"/>
            </w:rPr>
          </w:pPr>
          <w:r w:rsidRPr="00C94308">
            <w:rPr>
              <w:sz w:val="36"/>
              <w:szCs w:val="40"/>
            </w:rPr>
            <w:t>Functional requirements of website</w:t>
          </w:r>
          <w:r w:rsidR="00531BCD" w:rsidRPr="00C94308">
            <w:rPr>
              <w:sz w:val="36"/>
              <w:szCs w:val="40"/>
            </w:rPr>
            <w:ptab w:relativeTo="margin" w:alignment="right" w:leader="dot"/>
          </w:r>
          <w:r w:rsidR="00F767EF" w:rsidRPr="00C94308">
            <w:rPr>
              <w:sz w:val="36"/>
              <w:szCs w:val="40"/>
            </w:rPr>
            <w:t>4</w:t>
          </w:r>
        </w:p>
        <w:p w14:paraId="6D4C4EB2" w14:textId="59E3CDB3" w:rsidR="00531BCD" w:rsidRPr="00C94308" w:rsidRDefault="00620024" w:rsidP="00620024">
          <w:pPr>
            <w:pStyle w:val="TOC1"/>
            <w:rPr>
              <w:sz w:val="36"/>
              <w:szCs w:val="40"/>
            </w:rPr>
          </w:pPr>
          <w:r w:rsidRPr="00C94308">
            <w:rPr>
              <w:sz w:val="36"/>
              <w:szCs w:val="40"/>
            </w:rPr>
            <w:t>Functional requirements of application</w:t>
          </w:r>
          <w:r w:rsidR="00531BCD" w:rsidRPr="00C94308">
            <w:rPr>
              <w:sz w:val="36"/>
              <w:szCs w:val="40"/>
            </w:rPr>
            <w:ptab w:relativeTo="margin" w:alignment="right" w:leader="dot"/>
          </w:r>
          <w:r w:rsidR="00F767EF" w:rsidRPr="00C94308">
            <w:rPr>
              <w:sz w:val="36"/>
              <w:szCs w:val="40"/>
            </w:rPr>
            <w:t>4</w:t>
          </w:r>
        </w:p>
        <w:p w14:paraId="4BC3960D" w14:textId="14C9DF7E" w:rsidR="00531BCD" w:rsidRPr="00C94308" w:rsidRDefault="00620024" w:rsidP="00620024">
          <w:pPr>
            <w:pStyle w:val="TOC1"/>
            <w:rPr>
              <w:sz w:val="36"/>
              <w:szCs w:val="40"/>
            </w:rPr>
          </w:pPr>
          <w:r w:rsidRPr="00C94308">
            <w:rPr>
              <w:sz w:val="36"/>
              <w:szCs w:val="40"/>
            </w:rPr>
            <w:t>UML Use Cases</w:t>
          </w:r>
          <w:r w:rsidR="00531BCD" w:rsidRPr="00C94308">
            <w:rPr>
              <w:sz w:val="36"/>
              <w:szCs w:val="40"/>
            </w:rPr>
            <w:ptab w:relativeTo="margin" w:alignment="right" w:leader="dot"/>
          </w:r>
          <w:r w:rsidR="00F767EF" w:rsidRPr="00C94308">
            <w:rPr>
              <w:sz w:val="36"/>
              <w:szCs w:val="40"/>
            </w:rPr>
            <w:t>5</w:t>
          </w:r>
        </w:p>
        <w:p w14:paraId="3B7151B5" w14:textId="6240E763" w:rsidR="00531BCD" w:rsidRPr="00620024" w:rsidRDefault="00620024" w:rsidP="00620024">
          <w:pPr>
            <w:pStyle w:val="TOC1"/>
            <w:numPr>
              <w:ilvl w:val="0"/>
              <w:numId w:val="23"/>
            </w:numPr>
            <w:rPr>
              <w:b/>
              <w:bCs w:val="0"/>
            </w:rPr>
          </w:pPr>
          <w:r w:rsidRPr="00620024">
            <w:rPr>
              <w:b/>
              <w:bCs w:val="0"/>
            </w:rPr>
            <w:t>Logical System Model</w:t>
          </w:r>
          <w:r w:rsidR="00531BCD" w:rsidRPr="00620024">
            <w:rPr>
              <w:b/>
              <w:bCs w:val="0"/>
            </w:rPr>
            <w:ptab w:relativeTo="margin" w:alignment="right" w:leader="dot"/>
          </w:r>
          <w:r w:rsidR="00F767EF">
            <w:rPr>
              <w:b/>
              <w:bCs w:val="0"/>
            </w:rPr>
            <w:t>6</w:t>
          </w:r>
        </w:p>
        <w:p w14:paraId="00DF6531" w14:textId="7AC58AB5" w:rsidR="00531BCD" w:rsidRPr="00620024" w:rsidRDefault="00620024" w:rsidP="00620024">
          <w:pPr>
            <w:pStyle w:val="TOC1"/>
            <w:numPr>
              <w:ilvl w:val="0"/>
              <w:numId w:val="23"/>
            </w:numPr>
            <w:rPr>
              <w:b/>
              <w:bCs w:val="0"/>
            </w:rPr>
          </w:pPr>
          <w:r w:rsidRPr="00620024">
            <w:rPr>
              <w:b/>
              <w:bCs w:val="0"/>
            </w:rPr>
            <w:t>Class Diagrams</w:t>
          </w:r>
          <w:r w:rsidR="00531BCD" w:rsidRPr="00620024">
            <w:rPr>
              <w:b/>
              <w:bCs w:val="0"/>
            </w:rPr>
            <w:ptab w:relativeTo="margin" w:alignment="right" w:leader="dot"/>
          </w:r>
          <w:r w:rsidR="00F767EF">
            <w:rPr>
              <w:b/>
              <w:bCs w:val="0"/>
            </w:rPr>
            <w:t>7</w:t>
          </w:r>
        </w:p>
        <w:p w14:paraId="18A7536F" w14:textId="584F126C" w:rsidR="00A21A47" w:rsidRPr="00620024" w:rsidRDefault="00A21A47" w:rsidP="005030D7">
          <w:pPr>
            <w:pStyle w:val="ListParagraph"/>
            <w:numPr>
              <w:ilvl w:val="0"/>
              <w:numId w:val="23"/>
            </w:numPr>
            <w:rPr>
              <w:b/>
              <w:bCs/>
              <w:sz w:val="40"/>
              <w:szCs w:val="40"/>
            </w:rPr>
          </w:pPr>
          <w:r w:rsidRPr="00620024">
            <w:rPr>
              <w:b/>
              <w:bCs/>
              <w:sz w:val="40"/>
              <w:szCs w:val="40"/>
            </w:rPr>
            <w:t xml:space="preserve">Appendix </w:t>
          </w:r>
          <w:r w:rsidR="00620024" w:rsidRPr="00620024">
            <w:rPr>
              <w:b/>
              <w:bCs/>
              <w:sz w:val="40"/>
              <w:szCs w:val="40"/>
            </w:rPr>
            <w:t>B</w:t>
          </w:r>
          <w:r w:rsidRPr="00620024">
            <w:rPr>
              <w:b/>
              <w:bCs/>
              <w:sz w:val="40"/>
              <w:szCs w:val="44"/>
            </w:rPr>
            <w:ptab w:relativeTo="margin" w:alignment="right" w:leader="dot"/>
          </w:r>
          <w:r w:rsidR="00F767EF">
            <w:rPr>
              <w:b/>
              <w:bCs/>
              <w:sz w:val="40"/>
              <w:szCs w:val="44"/>
            </w:rPr>
            <w:t>9</w:t>
          </w:r>
        </w:p>
        <w:p w14:paraId="56C0E754" w14:textId="71B731C7" w:rsidR="004E0C0D" w:rsidRPr="00531BCD" w:rsidRDefault="004F3746" w:rsidP="004F3746">
          <w:pPr>
            <w:ind w:left="7920"/>
          </w:pPr>
          <w:r>
            <w:rPr>
              <w:sz w:val="20"/>
              <w:szCs w:val="20"/>
            </w:rPr>
            <w:t xml:space="preserve">                   </w:t>
          </w:r>
        </w:p>
      </w:sdtContent>
    </w:sdt>
    <w:p w14:paraId="5FC80799" w14:textId="77777777" w:rsidR="004E0C0D" w:rsidRDefault="004E0C0D" w:rsidP="00E76699">
      <w:pPr>
        <w:rPr>
          <w:rFonts w:ascii="Arial" w:hAnsi="Arial" w:cs="Arial"/>
        </w:rPr>
      </w:pPr>
    </w:p>
    <w:p w14:paraId="5F9FDB8D" w14:textId="2E801F55" w:rsidR="008B2DF7" w:rsidRDefault="008B2DF7" w:rsidP="00E76699">
      <w:pPr>
        <w:rPr>
          <w:rFonts w:ascii="Arial" w:hAnsi="Arial" w:cs="Arial"/>
        </w:rPr>
      </w:pPr>
    </w:p>
    <w:p w14:paraId="043ED813" w14:textId="7008A5F8" w:rsidR="008B2DF7" w:rsidRDefault="008B2DF7" w:rsidP="00E76699">
      <w:pPr>
        <w:rPr>
          <w:rFonts w:ascii="Arial" w:hAnsi="Arial" w:cs="Arial"/>
        </w:rPr>
      </w:pPr>
    </w:p>
    <w:p w14:paraId="16D40B44" w14:textId="77777777" w:rsidR="008B2DF7" w:rsidRDefault="008B2DF7" w:rsidP="00E76699">
      <w:pPr>
        <w:rPr>
          <w:rFonts w:ascii="Arial" w:hAnsi="Arial" w:cs="Arial"/>
        </w:rPr>
      </w:pPr>
    </w:p>
    <w:p w14:paraId="5CB0FABA" w14:textId="77777777" w:rsidR="008B2DF7" w:rsidRPr="00E76699" w:rsidRDefault="008B2DF7" w:rsidP="00E76699"/>
    <w:p w14:paraId="1E77ECF8" w14:textId="51504E83" w:rsidR="008B0911" w:rsidRDefault="008945AA" w:rsidP="00447DB8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Problem Domain</w:t>
      </w:r>
      <w:r w:rsidR="008B2DF7">
        <w:rPr>
          <w:rFonts w:ascii="Arial" w:hAnsi="Arial" w:cs="Arial"/>
        </w:rPr>
        <w:t xml:space="preserve"> </w:t>
      </w:r>
    </w:p>
    <w:p w14:paraId="7254448F" w14:textId="6663A9EB" w:rsidR="008945AA" w:rsidRDefault="008945AA" w:rsidP="008945AA">
      <w:pPr>
        <w:jc w:val="center"/>
        <w:rPr>
          <w:rFonts w:ascii="Consolas" w:hAnsi="Consolas"/>
          <w:sz w:val="28"/>
          <w:szCs w:val="28"/>
          <w:lang w:val="en-US"/>
        </w:rPr>
      </w:pPr>
      <w:r w:rsidRPr="008941A7">
        <w:rPr>
          <w:rFonts w:ascii="Consolas" w:hAnsi="Consolas"/>
          <w:sz w:val="28"/>
          <w:szCs w:val="28"/>
          <w:lang w:val="en-US"/>
        </w:rPr>
        <w:t>The ben Luc clothing store has only 1 branch in Pretoria Central, the organization has no website were regular customers or potential customers can review their brand items and make purchases.</w:t>
      </w:r>
    </w:p>
    <w:p w14:paraId="187A80B4" w14:textId="77777777" w:rsidR="008941A7" w:rsidRPr="008945AA" w:rsidRDefault="008941A7" w:rsidP="008945AA">
      <w:pPr>
        <w:jc w:val="center"/>
        <w:rPr>
          <w:rFonts w:ascii="Consolas" w:hAnsi="Consolas"/>
          <w:sz w:val="28"/>
          <w:szCs w:val="28"/>
          <w:lang w:val="en-US"/>
        </w:rPr>
      </w:pPr>
    </w:p>
    <w:p w14:paraId="25D7127E" w14:textId="32EEF0B2" w:rsidR="008945AA" w:rsidRPr="008945AA" w:rsidRDefault="008945AA" w:rsidP="008945AA">
      <w:pPr>
        <w:jc w:val="center"/>
        <w:rPr>
          <w:rFonts w:ascii="Consolas" w:hAnsi="Consolas"/>
          <w:sz w:val="28"/>
          <w:szCs w:val="28"/>
          <w:lang w:val="en-US"/>
        </w:rPr>
      </w:pPr>
      <w:r w:rsidRPr="008941A7">
        <w:rPr>
          <w:rFonts w:ascii="Consolas" w:hAnsi="Consolas"/>
          <w:sz w:val="28"/>
          <w:szCs w:val="28"/>
          <w:lang w:val="en-US"/>
        </w:rPr>
        <w:t xml:space="preserve"> The regular customers or potential customers are unable to make online purchases of their favorite Ben Luc clothing items because the organization has no website </w:t>
      </w:r>
      <w:r w:rsidR="008941A7" w:rsidRPr="008941A7">
        <w:rPr>
          <w:rFonts w:ascii="Consolas" w:hAnsi="Consolas"/>
          <w:sz w:val="28"/>
          <w:szCs w:val="28"/>
          <w:lang w:val="en-US"/>
        </w:rPr>
        <w:t>where</w:t>
      </w:r>
      <w:r w:rsidRPr="008941A7">
        <w:rPr>
          <w:rFonts w:ascii="Consolas" w:hAnsi="Consolas"/>
          <w:sz w:val="28"/>
          <w:szCs w:val="28"/>
          <w:lang w:val="en-US"/>
        </w:rPr>
        <w:t xml:space="preserve"> customers can interact with the services the organization offers</w:t>
      </w:r>
      <w:r w:rsidR="008941A7" w:rsidRPr="008941A7">
        <w:rPr>
          <w:rFonts w:ascii="Consolas" w:hAnsi="Consolas"/>
          <w:sz w:val="28"/>
          <w:szCs w:val="28"/>
          <w:lang w:val="en-US"/>
        </w:rPr>
        <w:t>,</w:t>
      </w:r>
      <w:r w:rsidRPr="008941A7">
        <w:rPr>
          <w:rFonts w:ascii="Consolas" w:hAnsi="Consolas"/>
          <w:sz w:val="28"/>
          <w:szCs w:val="28"/>
          <w:lang w:val="en-US"/>
        </w:rPr>
        <w:t xml:space="preserve"> and the website would greatly be convenient for customers who are far away from making an in-store purchase</w:t>
      </w:r>
      <w:r w:rsidR="008941A7" w:rsidRPr="008941A7">
        <w:rPr>
          <w:rFonts w:ascii="Consolas" w:hAnsi="Consolas"/>
          <w:sz w:val="28"/>
          <w:szCs w:val="28"/>
          <w:lang w:val="en-US"/>
        </w:rPr>
        <w:t>.</w:t>
      </w:r>
      <w:r w:rsidRPr="008941A7">
        <w:rPr>
          <w:rFonts w:ascii="Consolas" w:hAnsi="Consolas"/>
          <w:sz w:val="28"/>
          <w:szCs w:val="28"/>
          <w:lang w:val="en-US"/>
        </w:rPr>
        <w:t xml:space="preserve"> </w:t>
      </w:r>
    </w:p>
    <w:p w14:paraId="10E0DCF9" w14:textId="77777777" w:rsidR="008945AA" w:rsidRPr="008945AA" w:rsidRDefault="008945AA" w:rsidP="008945AA">
      <w:pPr>
        <w:jc w:val="center"/>
      </w:pPr>
    </w:p>
    <w:p w14:paraId="509F8CE9" w14:textId="03F69FA5" w:rsidR="00F049B1" w:rsidRDefault="008941A7" w:rsidP="008945AA">
      <w:pPr>
        <w:pStyle w:val="Heading1"/>
      </w:pPr>
      <w:r>
        <w:lastRenderedPageBreak/>
        <w:t xml:space="preserve">Solution Domain </w:t>
      </w:r>
    </w:p>
    <w:p w14:paraId="7218FECA" w14:textId="3B965EAC" w:rsidR="00CE0310" w:rsidRDefault="008941A7" w:rsidP="008B2DF7">
      <w:pPr>
        <w:jc w:val="center"/>
        <w:rPr>
          <w:sz w:val="40"/>
          <w:szCs w:val="40"/>
        </w:rPr>
      </w:pPr>
      <w:r w:rsidRPr="008941A7">
        <w:rPr>
          <w:sz w:val="40"/>
          <w:szCs w:val="40"/>
        </w:rPr>
        <w:t xml:space="preserve">Functional Requirements of the </w:t>
      </w:r>
      <w:r>
        <w:rPr>
          <w:sz w:val="40"/>
          <w:szCs w:val="40"/>
        </w:rPr>
        <w:t>Ben Luc system</w:t>
      </w:r>
    </w:p>
    <w:p w14:paraId="12BAC0B5" w14:textId="25DC28D6" w:rsidR="008941A7" w:rsidRDefault="008941A7" w:rsidP="008941A7">
      <w:pPr>
        <w:pStyle w:val="ListParagraph"/>
        <w:numPr>
          <w:ilvl w:val="0"/>
          <w:numId w:val="9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Ben Luc System website </w:t>
      </w:r>
    </w:p>
    <w:p w14:paraId="0B500D72" w14:textId="249B6CBD" w:rsidR="008941A7" w:rsidRPr="00574829" w:rsidRDefault="008941A7" w:rsidP="00574829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 w:rsidRPr="00574829">
        <w:rPr>
          <w:sz w:val="28"/>
          <w:szCs w:val="28"/>
          <w:lang w:val="en-US"/>
        </w:rPr>
        <w:t>Enable the customer to browse through the wide variety of clothing items that the store offers.</w:t>
      </w:r>
    </w:p>
    <w:p w14:paraId="192080D8" w14:textId="0A2BDA11" w:rsidR="008941A7" w:rsidRPr="00574829" w:rsidRDefault="008941A7" w:rsidP="00574829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 w:rsidRPr="00574829">
        <w:rPr>
          <w:sz w:val="28"/>
          <w:szCs w:val="28"/>
          <w:lang w:val="en-US"/>
        </w:rPr>
        <w:t>Enable customers to give feedback about the service they received from the organization.</w:t>
      </w:r>
    </w:p>
    <w:p w14:paraId="0EFB9B50" w14:textId="302B23BF" w:rsidR="008941A7" w:rsidRPr="00897A29" w:rsidRDefault="008941A7" w:rsidP="00897A29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 w:rsidRPr="00897A29">
        <w:rPr>
          <w:sz w:val="28"/>
          <w:szCs w:val="28"/>
          <w:lang w:val="en-US"/>
        </w:rPr>
        <w:t xml:space="preserve">The website must have a login and registration page which will allow customers to create accounts, the accounts will help customers make online orders of their favorite clothing items. </w:t>
      </w:r>
    </w:p>
    <w:p w14:paraId="6582126B" w14:textId="2745EE38" w:rsidR="008941A7" w:rsidRPr="00897A29" w:rsidRDefault="008941A7" w:rsidP="00897A29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 w:rsidRPr="00897A29">
        <w:rPr>
          <w:sz w:val="28"/>
          <w:szCs w:val="28"/>
          <w:lang w:val="en-US"/>
        </w:rPr>
        <w:t xml:space="preserve">The website of the must be easy to use, navigate and make an </w:t>
      </w:r>
      <w:r w:rsidR="00574829" w:rsidRPr="00897A29">
        <w:rPr>
          <w:sz w:val="28"/>
          <w:szCs w:val="28"/>
          <w:lang w:val="en-US"/>
        </w:rPr>
        <w:t>online purchase</w:t>
      </w:r>
      <w:r w:rsidRPr="00897A29">
        <w:rPr>
          <w:sz w:val="28"/>
          <w:szCs w:val="28"/>
          <w:lang w:val="en-US"/>
        </w:rPr>
        <w:t>.</w:t>
      </w:r>
    </w:p>
    <w:p w14:paraId="409199ED" w14:textId="6A22D0EE" w:rsidR="00574829" w:rsidRDefault="00574829" w:rsidP="00574829">
      <w:pPr>
        <w:pStyle w:val="ListParagraph"/>
        <w:numPr>
          <w:ilvl w:val="0"/>
          <w:numId w:val="29"/>
        </w:numPr>
        <w:rPr>
          <w:sz w:val="40"/>
          <w:szCs w:val="40"/>
        </w:rPr>
      </w:pPr>
      <w:r>
        <w:rPr>
          <w:sz w:val="40"/>
          <w:szCs w:val="40"/>
        </w:rPr>
        <w:t>Ben Luc System Android Application</w:t>
      </w:r>
    </w:p>
    <w:p w14:paraId="1EDC107C" w14:textId="3A33897E" w:rsidR="00574829" w:rsidRPr="00574829" w:rsidRDefault="00574829" w:rsidP="00574829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 w:rsidRPr="00574829">
        <w:rPr>
          <w:sz w:val="28"/>
          <w:szCs w:val="28"/>
          <w:lang w:val="en-US"/>
        </w:rPr>
        <w:t>The android application is expected to have a login and registration which will authenticate customers before they can interact with the application.</w:t>
      </w:r>
    </w:p>
    <w:p w14:paraId="7B7114B3" w14:textId="3BC3A4BC" w:rsidR="00574829" w:rsidRPr="00574829" w:rsidRDefault="00574829" w:rsidP="00574829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574829">
        <w:rPr>
          <w:sz w:val="28"/>
          <w:szCs w:val="28"/>
          <w:lang w:val="en-US"/>
        </w:rPr>
        <w:t>The android application is expected to be user friendly, easy to use and navigate.</w:t>
      </w:r>
    </w:p>
    <w:p w14:paraId="3C3404F3" w14:textId="3A1DACDF" w:rsidR="00574829" w:rsidRPr="00574829" w:rsidRDefault="00574829" w:rsidP="00574829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 w:rsidRPr="00574829">
        <w:rPr>
          <w:sz w:val="28"/>
          <w:szCs w:val="28"/>
          <w:lang w:val="en-US"/>
        </w:rPr>
        <w:t>The android application is expected to allow the customer to add one or more products to the shopping cart.</w:t>
      </w:r>
    </w:p>
    <w:p w14:paraId="32AEA3BD" w14:textId="3302E812" w:rsidR="00574829" w:rsidRPr="00574829" w:rsidRDefault="00574829" w:rsidP="00574829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 w:rsidRPr="00574829">
        <w:rPr>
          <w:sz w:val="28"/>
          <w:szCs w:val="28"/>
          <w:lang w:val="en-US"/>
        </w:rPr>
        <w:t xml:space="preserve">The android application is expected to have a section which will track orders that are made by customers through the order management section. </w:t>
      </w:r>
    </w:p>
    <w:p w14:paraId="70CC4BBF" w14:textId="4918E553" w:rsidR="00574829" w:rsidRPr="00574829" w:rsidRDefault="00574829" w:rsidP="00574829">
      <w:pPr>
        <w:pStyle w:val="ListParagraph"/>
        <w:numPr>
          <w:ilvl w:val="0"/>
          <w:numId w:val="36"/>
        </w:numPr>
        <w:rPr>
          <w:sz w:val="32"/>
          <w:szCs w:val="32"/>
          <w:lang w:val="en-US"/>
        </w:rPr>
      </w:pPr>
      <w:r w:rsidRPr="00574829">
        <w:rPr>
          <w:sz w:val="28"/>
          <w:szCs w:val="28"/>
          <w:lang w:val="en-US"/>
        </w:rPr>
        <w:t>The android application is expected to allow the customer to choose between delivery or collect as a payment option.</w:t>
      </w:r>
    </w:p>
    <w:p w14:paraId="54B63CD6" w14:textId="6A39A867" w:rsidR="00574829" w:rsidRPr="00574829" w:rsidRDefault="00574829" w:rsidP="00574829">
      <w:pPr>
        <w:pStyle w:val="ListParagraph"/>
        <w:ind w:left="3011"/>
        <w:rPr>
          <w:sz w:val="32"/>
          <w:szCs w:val="32"/>
        </w:rPr>
      </w:pPr>
    </w:p>
    <w:p w14:paraId="0A175012" w14:textId="77777777" w:rsidR="008941A7" w:rsidRPr="008941A7" w:rsidRDefault="008941A7" w:rsidP="008941A7">
      <w:pPr>
        <w:pStyle w:val="ListParagraph"/>
        <w:rPr>
          <w:sz w:val="28"/>
          <w:szCs w:val="28"/>
        </w:rPr>
      </w:pPr>
    </w:p>
    <w:p w14:paraId="6AB1A75E" w14:textId="77777777" w:rsidR="008941A7" w:rsidRPr="008941A7" w:rsidRDefault="008941A7" w:rsidP="008B2DF7">
      <w:pPr>
        <w:jc w:val="center"/>
        <w:rPr>
          <w:sz w:val="40"/>
          <w:szCs w:val="40"/>
        </w:rPr>
      </w:pPr>
    </w:p>
    <w:p w14:paraId="76DE0A4F" w14:textId="6CE4B591" w:rsidR="009C2829" w:rsidRPr="003B1796" w:rsidRDefault="00897A29" w:rsidP="00897A29">
      <w:pPr>
        <w:pStyle w:val="Heading1"/>
        <w:numPr>
          <w:ilvl w:val="0"/>
          <w:numId w:val="0"/>
        </w:numPr>
        <w:ind w:left="9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</w:t>
      </w:r>
      <w:r w:rsidR="007276F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UML Use Cases</w:t>
      </w:r>
      <w:r w:rsidR="007035CA">
        <w:rPr>
          <w:rFonts w:ascii="Arial" w:hAnsi="Arial" w:cs="Arial"/>
        </w:rPr>
        <w:t xml:space="preserve"> </w:t>
      </w:r>
    </w:p>
    <w:p w14:paraId="4923463A" w14:textId="77777777" w:rsidR="00897A29" w:rsidRDefault="00897A29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6AA26ABE" w14:textId="656EB29A" w:rsidR="007035CA" w:rsidRDefault="00897A29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noProof/>
          <w:color w:val="222222"/>
          <w:sz w:val="27"/>
          <w:szCs w:val="27"/>
          <w:lang w:val="en-IN" w:eastAsia="en-IN"/>
        </w:rPr>
        <w:drawing>
          <wp:inline distT="0" distB="0" distL="0" distR="0" wp14:anchorId="5417F8F9" wp14:editId="30FCB6EE">
            <wp:extent cx="5960110" cy="3896139"/>
            <wp:effectExtent l="19050" t="0" r="2540" b="1114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049" cy="390132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E291802" w14:textId="5ACBFCB9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</w:p>
    <w:p w14:paraId="393A3452" w14:textId="1EE958EB" w:rsidR="00A568E2" w:rsidRPr="003B1796" w:rsidRDefault="00C16725" w:rsidP="00A568E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Logical System Model</w:t>
      </w:r>
      <w:r w:rsidR="00A568E2">
        <w:rPr>
          <w:rFonts w:ascii="Arial" w:hAnsi="Arial" w:cs="Arial"/>
        </w:rPr>
        <w:t xml:space="preserve"> </w:t>
      </w:r>
    </w:p>
    <w:p w14:paraId="49DD5A90" w14:textId="5BD24B97" w:rsidR="00A568E2" w:rsidRDefault="00A568E2" w:rsidP="00D252C2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3384"/>
        <w:gridCol w:w="2889"/>
        <w:gridCol w:w="2819"/>
      </w:tblGrid>
      <w:tr w:rsidR="00EF48E1" w14:paraId="4C1619EE" w14:textId="77777777" w:rsidTr="00C16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0" w:type="dxa"/>
          </w:tcPr>
          <w:p w14:paraId="0D83D931" w14:textId="77777777" w:rsidR="00C16725" w:rsidRDefault="00C1672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b w:val="0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GUI</w:t>
            </w:r>
          </w:p>
          <w:tbl>
            <w:tblPr>
              <w:tblStyle w:val="TableGrid"/>
              <w:tblW w:w="3150" w:type="dxa"/>
              <w:tblInd w:w="0" w:type="dxa"/>
              <w:tblLook w:val="04A0" w:firstRow="1" w:lastRow="0" w:firstColumn="1" w:lastColumn="0" w:noHBand="0" w:noVBand="1"/>
            </w:tblPr>
            <w:tblGrid>
              <w:gridCol w:w="1538"/>
              <w:gridCol w:w="1612"/>
            </w:tblGrid>
            <w:tr w:rsidR="00C16725" w14:paraId="06DEFFB0" w14:textId="77777777" w:rsidTr="00C167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8" w:type="dxa"/>
                  <w:shd w:val="clear" w:color="auto" w:fill="FFFFFF" w:themeFill="background1"/>
                </w:tcPr>
                <w:p w14:paraId="1B217FF1" w14:textId="01754E1B" w:rsidR="00C16725" w:rsidRPr="00EF48E1" w:rsidRDefault="00C16725" w:rsidP="00D252C2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  <w:r w:rsidRPr="00EF48E1"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  <w:t>Input</w:t>
                  </w:r>
                </w:p>
              </w:tc>
              <w:tc>
                <w:tcPr>
                  <w:tcW w:w="1612" w:type="dxa"/>
                  <w:shd w:val="clear" w:color="auto" w:fill="FFFFFF" w:themeFill="background1"/>
                </w:tcPr>
                <w:p w14:paraId="6F360808" w14:textId="0344EE33" w:rsidR="00C16725" w:rsidRPr="00EF48E1" w:rsidRDefault="00C16725" w:rsidP="00D252C2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  <w:r w:rsidRPr="00EF48E1"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  <w:t>Output</w:t>
                  </w:r>
                </w:p>
              </w:tc>
            </w:tr>
          </w:tbl>
          <w:p w14:paraId="4EC6A5CA" w14:textId="62F9356F" w:rsidR="00C16725" w:rsidRDefault="00C1672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</w:p>
        </w:tc>
        <w:tc>
          <w:tcPr>
            <w:tcW w:w="2928" w:type="dxa"/>
          </w:tcPr>
          <w:p w14:paraId="35D31D09" w14:textId="62AB69C3" w:rsidR="00C16725" w:rsidRDefault="00C1672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System process(method)</w:t>
            </w:r>
          </w:p>
        </w:tc>
        <w:tc>
          <w:tcPr>
            <w:tcW w:w="2904" w:type="dxa"/>
          </w:tcPr>
          <w:p w14:paraId="7F0DB643" w14:textId="1C1145DD" w:rsidR="00C16725" w:rsidRDefault="00C1672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Entity relationship (Table)</w:t>
            </w:r>
          </w:p>
        </w:tc>
      </w:tr>
      <w:tr w:rsidR="00EF48E1" w14:paraId="7B174839" w14:textId="77777777" w:rsidTr="00C16725">
        <w:tc>
          <w:tcPr>
            <w:tcW w:w="3260" w:type="dxa"/>
          </w:tcPr>
          <w:tbl>
            <w:tblPr>
              <w:tblStyle w:val="TableGrid"/>
              <w:tblW w:w="3150" w:type="dxa"/>
              <w:tblInd w:w="0" w:type="dxa"/>
              <w:tblLook w:val="04A0" w:firstRow="1" w:lastRow="0" w:firstColumn="1" w:lastColumn="0" w:noHBand="0" w:noVBand="1"/>
            </w:tblPr>
            <w:tblGrid>
              <w:gridCol w:w="1538"/>
              <w:gridCol w:w="1612"/>
            </w:tblGrid>
            <w:tr w:rsidR="00EF48E1" w14:paraId="64EA1A4C" w14:textId="77777777" w:rsidTr="00A47F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8" w:type="dxa"/>
                  <w:shd w:val="clear" w:color="auto" w:fill="FFFFFF" w:themeFill="background1"/>
                </w:tcPr>
                <w:p w14:paraId="7DEB31C7" w14:textId="7483E5FB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Enter customer details</w:t>
                  </w:r>
                </w:p>
              </w:tc>
              <w:tc>
                <w:tcPr>
                  <w:tcW w:w="1612" w:type="dxa"/>
                  <w:shd w:val="clear" w:color="auto" w:fill="FFFFFF" w:themeFill="background1"/>
                </w:tcPr>
                <w:p w14:paraId="42E1A0FE" w14:textId="409D2CE0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</w:p>
              </w:tc>
            </w:tr>
          </w:tbl>
          <w:p w14:paraId="06EDA764" w14:textId="77777777" w:rsidR="00C16725" w:rsidRDefault="00C1672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</w:p>
        </w:tc>
        <w:tc>
          <w:tcPr>
            <w:tcW w:w="2928" w:type="dxa"/>
          </w:tcPr>
          <w:p w14:paraId="663B5854" w14:textId="196E7692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R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egister a new customer</w:t>
            </w:r>
          </w:p>
        </w:tc>
        <w:tc>
          <w:tcPr>
            <w:tcW w:w="2904" w:type="dxa"/>
          </w:tcPr>
          <w:p w14:paraId="0DB886C7" w14:textId="43804B69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Cu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stomers table</w:t>
            </w:r>
          </w:p>
        </w:tc>
      </w:tr>
      <w:tr w:rsidR="00C16725" w14:paraId="4705EB28" w14:textId="77777777" w:rsidTr="00C16725">
        <w:tc>
          <w:tcPr>
            <w:tcW w:w="3260" w:type="dxa"/>
          </w:tcPr>
          <w:tbl>
            <w:tblPr>
              <w:tblStyle w:val="TableGrid"/>
              <w:tblW w:w="3150" w:type="dxa"/>
              <w:tblInd w:w="0" w:type="dxa"/>
              <w:tblLook w:val="04A0" w:firstRow="1" w:lastRow="0" w:firstColumn="1" w:lastColumn="0" w:noHBand="0" w:noVBand="1"/>
            </w:tblPr>
            <w:tblGrid>
              <w:gridCol w:w="1538"/>
              <w:gridCol w:w="1612"/>
            </w:tblGrid>
            <w:tr w:rsidR="00EF48E1" w14:paraId="20F0C1F7" w14:textId="77777777" w:rsidTr="00A47F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8" w:type="dxa"/>
                  <w:shd w:val="clear" w:color="auto" w:fill="FFFFFF" w:themeFill="background1"/>
                </w:tcPr>
                <w:p w14:paraId="03FFB047" w14:textId="16EF0CC9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Checkout one or more products added to cart</w:t>
                  </w:r>
                </w:p>
              </w:tc>
              <w:tc>
                <w:tcPr>
                  <w:tcW w:w="1612" w:type="dxa"/>
                  <w:shd w:val="clear" w:color="auto" w:fill="FFFFFF" w:themeFill="background1"/>
                </w:tcPr>
                <w:p w14:paraId="031A3F08" w14:textId="5EE326EE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</w:p>
              </w:tc>
            </w:tr>
          </w:tbl>
          <w:p w14:paraId="473A9AEF" w14:textId="77777777" w:rsidR="00C16725" w:rsidRDefault="00C1672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</w:p>
        </w:tc>
        <w:tc>
          <w:tcPr>
            <w:tcW w:w="2928" w:type="dxa"/>
          </w:tcPr>
          <w:p w14:paraId="2E568FC7" w14:textId="6278275E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Create an order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 xml:space="preserve"> for the customer</w:t>
            </w:r>
          </w:p>
        </w:tc>
        <w:tc>
          <w:tcPr>
            <w:tcW w:w="2904" w:type="dxa"/>
          </w:tcPr>
          <w:p w14:paraId="49D68DAC" w14:textId="3C535F39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Orde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rs table</w:t>
            </w:r>
          </w:p>
        </w:tc>
      </w:tr>
      <w:tr w:rsidR="00EF48E1" w14:paraId="3BF35A48" w14:textId="77777777" w:rsidTr="00C16725">
        <w:tc>
          <w:tcPr>
            <w:tcW w:w="3260" w:type="dxa"/>
          </w:tcPr>
          <w:tbl>
            <w:tblPr>
              <w:tblStyle w:val="TableGrid"/>
              <w:tblW w:w="3150" w:type="dxa"/>
              <w:tblInd w:w="0" w:type="dxa"/>
              <w:tblLook w:val="04A0" w:firstRow="1" w:lastRow="0" w:firstColumn="1" w:lastColumn="0" w:noHBand="0" w:noVBand="1"/>
            </w:tblPr>
            <w:tblGrid>
              <w:gridCol w:w="1538"/>
              <w:gridCol w:w="1612"/>
            </w:tblGrid>
            <w:tr w:rsidR="00EF48E1" w14:paraId="68EB2EBC" w14:textId="77777777" w:rsidTr="00A47F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8" w:type="dxa"/>
                  <w:shd w:val="clear" w:color="auto" w:fill="FFFFFF" w:themeFill="background1"/>
                </w:tcPr>
                <w:p w14:paraId="4F4DF314" w14:textId="56B33C16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Update prices and change product name</w:t>
                  </w:r>
                </w:p>
              </w:tc>
              <w:tc>
                <w:tcPr>
                  <w:tcW w:w="1612" w:type="dxa"/>
                  <w:shd w:val="clear" w:color="auto" w:fill="FFFFFF" w:themeFill="background1"/>
                </w:tcPr>
                <w:p w14:paraId="7C7328A5" w14:textId="63FBB95A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</w:p>
              </w:tc>
            </w:tr>
          </w:tbl>
          <w:p w14:paraId="491B380B" w14:textId="77777777" w:rsidR="00C16725" w:rsidRDefault="00C1672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</w:p>
        </w:tc>
        <w:tc>
          <w:tcPr>
            <w:tcW w:w="2928" w:type="dxa"/>
          </w:tcPr>
          <w:p w14:paraId="3441E805" w14:textId="43BA29A2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Create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 xml:space="preserve"> and update products</w:t>
            </w:r>
          </w:p>
        </w:tc>
        <w:tc>
          <w:tcPr>
            <w:tcW w:w="2904" w:type="dxa"/>
          </w:tcPr>
          <w:p w14:paraId="5F6EE27A" w14:textId="5B0A7C67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Products table</w:t>
            </w:r>
          </w:p>
        </w:tc>
      </w:tr>
      <w:tr w:rsidR="00C16725" w14:paraId="494F3482" w14:textId="77777777" w:rsidTr="00C16725">
        <w:tc>
          <w:tcPr>
            <w:tcW w:w="3260" w:type="dxa"/>
          </w:tcPr>
          <w:tbl>
            <w:tblPr>
              <w:tblStyle w:val="TableGrid"/>
              <w:tblW w:w="3150" w:type="dxa"/>
              <w:tblInd w:w="0" w:type="dxa"/>
              <w:tblLook w:val="04A0" w:firstRow="1" w:lastRow="0" w:firstColumn="1" w:lastColumn="0" w:noHBand="0" w:noVBand="1"/>
            </w:tblPr>
            <w:tblGrid>
              <w:gridCol w:w="1538"/>
              <w:gridCol w:w="1612"/>
            </w:tblGrid>
            <w:tr w:rsidR="00EF48E1" w14:paraId="18BC49CF" w14:textId="77777777" w:rsidTr="00A47F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8" w:type="dxa"/>
                  <w:shd w:val="clear" w:color="auto" w:fill="FFFFFF" w:themeFill="background1"/>
                </w:tcPr>
                <w:p w14:paraId="216CD89C" w14:textId="6146741D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No input</w:t>
                  </w:r>
                </w:p>
              </w:tc>
              <w:tc>
                <w:tcPr>
                  <w:tcW w:w="1612" w:type="dxa"/>
                  <w:shd w:val="clear" w:color="auto" w:fill="FFFFFF" w:themeFill="background1"/>
                </w:tcPr>
                <w:p w14:paraId="67BEAB3E" w14:textId="0D593E68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No output</w:t>
                  </w:r>
                </w:p>
              </w:tc>
            </w:tr>
          </w:tbl>
          <w:p w14:paraId="01DB4E95" w14:textId="77777777" w:rsidR="00C16725" w:rsidRDefault="00C1672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</w:p>
        </w:tc>
        <w:tc>
          <w:tcPr>
            <w:tcW w:w="2928" w:type="dxa"/>
          </w:tcPr>
          <w:p w14:paraId="5562561C" w14:textId="2058F6BC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Ca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lculate sale figures</w:t>
            </w:r>
          </w:p>
        </w:tc>
        <w:tc>
          <w:tcPr>
            <w:tcW w:w="2904" w:type="dxa"/>
          </w:tcPr>
          <w:p w14:paraId="388E61EB" w14:textId="0C991531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Ord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er-product table</w:t>
            </w:r>
          </w:p>
        </w:tc>
      </w:tr>
      <w:tr w:rsidR="00EF48E1" w14:paraId="72D012F5" w14:textId="77777777" w:rsidTr="00C16725">
        <w:tc>
          <w:tcPr>
            <w:tcW w:w="3260" w:type="dxa"/>
          </w:tcPr>
          <w:tbl>
            <w:tblPr>
              <w:tblStyle w:val="TableGrid"/>
              <w:tblW w:w="3150" w:type="dxa"/>
              <w:tblInd w:w="0" w:type="dxa"/>
              <w:tblLook w:val="04A0" w:firstRow="1" w:lastRow="0" w:firstColumn="1" w:lastColumn="0" w:noHBand="0" w:noVBand="1"/>
            </w:tblPr>
            <w:tblGrid>
              <w:gridCol w:w="1515"/>
              <w:gridCol w:w="1635"/>
            </w:tblGrid>
            <w:tr w:rsidR="00EF48E1" w14:paraId="63C525DA" w14:textId="77777777" w:rsidTr="00A47F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38" w:type="dxa"/>
                  <w:shd w:val="clear" w:color="auto" w:fill="FFFFFF" w:themeFill="background1"/>
                </w:tcPr>
                <w:p w14:paraId="0A684D57" w14:textId="01997852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No input</w:t>
                  </w:r>
                </w:p>
              </w:tc>
              <w:tc>
                <w:tcPr>
                  <w:tcW w:w="1612" w:type="dxa"/>
                  <w:shd w:val="clear" w:color="auto" w:fill="FFFFFF" w:themeFill="background1"/>
                </w:tcPr>
                <w:p w14:paraId="5E6BAC7D" w14:textId="5D423E7D" w:rsidR="00EF48E1" w:rsidRPr="00EF48E1" w:rsidRDefault="00EF48E1" w:rsidP="00EF48E1">
                  <w:pPr>
                    <w:keepLines w:val="0"/>
                    <w:spacing w:before="100" w:beforeAutospacing="1" w:after="100" w:afterAutospacing="1"/>
                    <w:jc w:val="left"/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7"/>
                      <w:szCs w:val="27"/>
                      <w:lang w:val="en-IN" w:eastAsia="en-IN"/>
                    </w:rPr>
                  </w:pPr>
                  <w:r>
                    <w:rPr>
                      <w:rFonts w:ascii="Source Sans Pro" w:eastAsia="Times New Roman" w:hAnsi="Source Sans Pro" w:cs="Times New Roman"/>
                      <w:b w:val="0"/>
                      <w:bCs/>
                      <w:color w:val="222222"/>
                      <w:sz w:val="24"/>
                      <w:szCs w:val="24"/>
                      <w:lang w:val="en-IN" w:eastAsia="en-IN"/>
                    </w:rPr>
                    <w:t>Sale report/receipt print</w:t>
                  </w:r>
                </w:p>
              </w:tc>
            </w:tr>
          </w:tbl>
          <w:p w14:paraId="7E9E4BA5" w14:textId="77777777" w:rsidR="00C16725" w:rsidRDefault="00C1672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</w:p>
        </w:tc>
        <w:tc>
          <w:tcPr>
            <w:tcW w:w="2928" w:type="dxa"/>
          </w:tcPr>
          <w:p w14:paraId="19C8F2C7" w14:textId="5EB57AB3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Pr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int sales Report/receipt for the customer</w:t>
            </w:r>
          </w:p>
        </w:tc>
        <w:tc>
          <w:tcPr>
            <w:tcW w:w="2904" w:type="dxa"/>
          </w:tcPr>
          <w:p w14:paraId="4D167D41" w14:textId="43F8DCEC" w:rsidR="00C16725" w:rsidRDefault="00AF61D5" w:rsidP="00D252C2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AF61D5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Order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-product table</w:t>
            </w:r>
          </w:p>
        </w:tc>
      </w:tr>
    </w:tbl>
    <w:p w14:paraId="2DAAC6BC" w14:textId="77777777" w:rsidR="00C16725" w:rsidRPr="00D252C2" w:rsidRDefault="00C16725" w:rsidP="00D252C2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15F78705" w14:textId="1F72A888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0CB826A0" w14:textId="0FAE8AF7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615DA1B" w14:textId="7F5D165F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1302F2D" w14:textId="208EA425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1B3BEE45" w14:textId="653083D6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113EA07B" w14:textId="2A9F4C34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C3B1F3D" w14:textId="432A316A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4B68992" w14:textId="29C88C9E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21B2B9A" w14:textId="5BB0D527" w:rsidR="001018F5" w:rsidRPr="001018F5" w:rsidRDefault="00862894" w:rsidP="00862894">
      <w:pPr>
        <w:pStyle w:val="Heading1"/>
      </w:pPr>
      <w:r>
        <w:lastRenderedPageBreak/>
        <w:t>Class Diagrams</w:t>
      </w:r>
    </w:p>
    <w:p w14:paraId="0DC7566E" w14:textId="334B62F3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3"/>
        <w:gridCol w:w="2901"/>
        <w:gridCol w:w="2904"/>
      </w:tblGrid>
      <w:tr w:rsidR="006D501C" w14:paraId="1E385A4B" w14:textId="77777777" w:rsidTr="0086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6" w:type="dxa"/>
          </w:tcPr>
          <w:p w14:paraId="1A425421" w14:textId="74260951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Name of entity (UML Class)</w:t>
            </w:r>
          </w:p>
        </w:tc>
        <w:tc>
          <w:tcPr>
            <w:tcW w:w="2947" w:type="dxa"/>
          </w:tcPr>
          <w:p w14:paraId="7DA244E2" w14:textId="0011D12D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Properties of entity (UML Class)</w:t>
            </w:r>
          </w:p>
        </w:tc>
        <w:tc>
          <w:tcPr>
            <w:tcW w:w="2947" w:type="dxa"/>
          </w:tcPr>
          <w:p w14:paraId="55399C91" w14:textId="39AD609A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Related to:</w:t>
            </w:r>
          </w:p>
        </w:tc>
      </w:tr>
      <w:tr w:rsidR="00DB0CCA" w14:paraId="08DA5D59" w14:textId="77777777" w:rsidTr="00862894">
        <w:tc>
          <w:tcPr>
            <w:tcW w:w="2946" w:type="dxa"/>
          </w:tcPr>
          <w:p w14:paraId="72ECAD22" w14:textId="420C21C5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Customer</w:t>
            </w:r>
          </w:p>
        </w:tc>
        <w:tc>
          <w:tcPr>
            <w:tcW w:w="2947" w:type="dxa"/>
          </w:tcPr>
          <w:p w14:paraId="44C82E2B" w14:textId="7AFFC6FF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862894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cid</w:t>
            </w:r>
            <w:r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 xml:space="preserve"> (int – 10 characters)</w:t>
            </w:r>
          </w:p>
          <w:p w14:paraId="4ADE7F2F" w14:textId="77777777" w:rsidR="00862894" w:rsidRPr="006D501C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6D501C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fname (string – 50 characters)</w:t>
            </w:r>
          </w:p>
          <w:p w14:paraId="0BE29AFA" w14:textId="732AB84C" w:rsidR="006D501C" w:rsidRPr="006D501C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6D501C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lname (string – 50 characters)</w:t>
            </w:r>
          </w:p>
          <w:p w14:paraId="3229FA7A" w14:textId="77777777" w:rsidR="006D501C" w:rsidRPr="006D501C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6D501C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email (string – 50 characters)</w:t>
            </w:r>
          </w:p>
          <w:p w14:paraId="7CBAF2E6" w14:textId="3D0D17EA" w:rsidR="006D501C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6D501C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password (string – 200 characters)</w:t>
            </w:r>
          </w:p>
        </w:tc>
        <w:tc>
          <w:tcPr>
            <w:tcW w:w="2947" w:type="dxa"/>
          </w:tcPr>
          <w:p w14:paraId="2B056402" w14:textId="7AD31AE1" w:rsidR="00862894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Account</w:t>
            </w:r>
          </w:p>
        </w:tc>
      </w:tr>
      <w:tr w:rsidR="00DB0CCA" w14:paraId="5B9A9C2B" w14:textId="77777777" w:rsidTr="00862894">
        <w:tc>
          <w:tcPr>
            <w:tcW w:w="2946" w:type="dxa"/>
          </w:tcPr>
          <w:p w14:paraId="3C3BD0C9" w14:textId="28E05E17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Orders</w:t>
            </w:r>
          </w:p>
        </w:tc>
        <w:tc>
          <w:tcPr>
            <w:tcW w:w="2947" w:type="dxa"/>
          </w:tcPr>
          <w:p w14:paraId="284D0415" w14:textId="77777777" w:rsidR="00862894" w:rsidRPr="006D501C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6D501C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Oid (int – 10 characters)</w:t>
            </w:r>
          </w:p>
          <w:p w14:paraId="741CA23A" w14:textId="77777777" w:rsidR="006D501C" w:rsidRPr="006D501C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6D501C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cid (int – 10 characters)</w:t>
            </w:r>
          </w:p>
          <w:p w14:paraId="57969BB4" w14:textId="77777777" w:rsidR="006D501C" w:rsidRPr="006D501C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6D501C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Datecreation (date)</w:t>
            </w:r>
          </w:p>
          <w:p w14:paraId="5DC5845D" w14:textId="4C6626C4" w:rsidR="006D501C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6D501C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Delivery_date (date)</w:t>
            </w:r>
          </w:p>
        </w:tc>
        <w:tc>
          <w:tcPr>
            <w:tcW w:w="2947" w:type="dxa"/>
          </w:tcPr>
          <w:p w14:paraId="7D73B95A" w14:textId="1B0A4615" w:rsidR="00862894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Sale</w:t>
            </w:r>
          </w:p>
        </w:tc>
      </w:tr>
      <w:tr w:rsidR="00DB0CCA" w14:paraId="680B6CAA" w14:textId="77777777" w:rsidTr="00862894">
        <w:tc>
          <w:tcPr>
            <w:tcW w:w="2946" w:type="dxa"/>
          </w:tcPr>
          <w:p w14:paraId="5565FBCE" w14:textId="38B713F7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Products</w:t>
            </w:r>
          </w:p>
        </w:tc>
        <w:tc>
          <w:tcPr>
            <w:tcW w:w="2947" w:type="dxa"/>
          </w:tcPr>
          <w:p w14:paraId="115C8B99" w14:textId="77777777" w:rsidR="00862894" w:rsidRPr="00DB0CCA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Pid (int – 10 characters)</w:t>
            </w:r>
          </w:p>
          <w:p w14:paraId="122AEDC3" w14:textId="77777777" w:rsidR="006D501C" w:rsidRPr="00DB0CCA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Pname (string – 50 characters)</w:t>
            </w:r>
          </w:p>
          <w:p w14:paraId="78E5C353" w14:textId="77777777" w:rsidR="006D501C" w:rsidRPr="00DB0CCA" w:rsidRDefault="006D501C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Price (double – 10,2 characters)</w:t>
            </w:r>
          </w:p>
          <w:p w14:paraId="09CDB475" w14:textId="77777777" w:rsidR="006D501C" w:rsidRP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Image (string – 50 characters)</w:t>
            </w:r>
          </w:p>
          <w:p w14:paraId="4479F40A" w14:textId="0BE54D69" w:rsid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Qnty (int – 10 characters)</w:t>
            </w:r>
          </w:p>
        </w:tc>
        <w:tc>
          <w:tcPr>
            <w:tcW w:w="2947" w:type="dxa"/>
          </w:tcPr>
          <w:p w14:paraId="1593F42F" w14:textId="21E7A543" w:rsidR="00862894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Product</w:t>
            </w:r>
          </w:p>
        </w:tc>
      </w:tr>
      <w:tr w:rsidR="00DB0CCA" w14:paraId="7538119F" w14:textId="77777777" w:rsidTr="00862894">
        <w:tc>
          <w:tcPr>
            <w:tcW w:w="2946" w:type="dxa"/>
          </w:tcPr>
          <w:p w14:paraId="19549B70" w14:textId="41979EE2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lastRenderedPageBreak/>
              <w:t>Order-product</w:t>
            </w:r>
          </w:p>
        </w:tc>
        <w:tc>
          <w:tcPr>
            <w:tcW w:w="2947" w:type="dxa"/>
          </w:tcPr>
          <w:p w14:paraId="465486D3" w14:textId="77777777" w:rsidR="00862894" w:rsidRP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Oid (int – 10 characters)</w:t>
            </w:r>
          </w:p>
          <w:p w14:paraId="25A0C778" w14:textId="77777777" w:rsidR="00DB0CCA" w:rsidRP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Pid (int – 10 characters)</w:t>
            </w:r>
          </w:p>
          <w:p w14:paraId="59F34E90" w14:textId="77777777" w:rsidR="00DB0CCA" w:rsidRP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Price (double – 10,2 characters)</w:t>
            </w:r>
          </w:p>
          <w:p w14:paraId="5DDBDDD2" w14:textId="2C9D88A3" w:rsid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Qnty (int – 10 characters)</w:t>
            </w:r>
          </w:p>
        </w:tc>
        <w:tc>
          <w:tcPr>
            <w:tcW w:w="2947" w:type="dxa"/>
          </w:tcPr>
          <w:p w14:paraId="56D99BBA" w14:textId="62FFF7CA" w:rsidR="00862894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Order</w:t>
            </w:r>
          </w:p>
        </w:tc>
      </w:tr>
      <w:tr w:rsidR="00DB0CCA" w14:paraId="15A366B2" w14:textId="77777777" w:rsidTr="00862894">
        <w:tc>
          <w:tcPr>
            <w:tcW w:w="2946" w:type="dxa"/>
          </w:tcPr>
          <w:p w14:paraId="030905EA" w14:textId="2843365F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Customer-comment</w:t>
            </w:r>
          </w:p>
        </w:tc>
        <w:tc>
          <w:tcPr>
            <w:tcW w:w="2947" w:type="dxa"/>
          </w:tcPr>
          <w:p w14:paraId="6CFE05B1" w14:textId="77777777" w:rsidR="00862894" w:rsidRP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Comment_id (int – 10 characters)</w:t>
            </w:r>
          </w:p>
          <w:p w14:paraId="51D1CD14" w14:textId="7F9E288C" w:rsidR="00DB0CCA" w:rsidRP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cid (int – 10 characters)</w:t>
            </w:r>
          </w:p>
          <w:p w14:paraId="0C348CF2" w14:textId="7F914012" w:rsid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DB0CCA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comment (string – 200 characters)</w:t>
            </w:r>
          </w:p>
        </w:tc>
        <w:tc>
          <w:tcPr>
            <w:tcW w:w="2947" w:type="dxa"/>
          </w:tcPr>
          <w:p w14:paraId="570FD677" w14:textId="3ADB4092" w:rsidR="00862894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 xml:space="preserve">Feedback </w:t>
            </w:r>
          </w:p>
        </w:tc>
      </w:tr>
      <w:tr w:rsidR="00DB0CCA" w14:paraId="616A5D08" w14:textId="77777777" w:rsidTr="00862894">
        <w:tc>
          <w:tcPr>
            <w:tcW w:w="2946" w:type="dxa"/>
          </w:tcPr>
          <w:p w14:paraId="38A76C31" w14:textId="67A685E7" w:rsidR="00862894" w:rsidRDefault="00862894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Admin</w:t>
            </w:r>
          </w:p>
        </w:tc>
        <w:tc>
          <w:tcPr>
            <w:tcW w:w="2947" w:type="dxa"/>
          </w:tcPr>
          <w:p w14:paraId="3BF6E843" w14:textId="77777777" w:rsidR="00862894" w:rsidRPr="00945E19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</w:pPr>
            <w:r w:rsidRPr="00945E19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Admin_email (string – 50 characters)</w:t>
            </w:r>
          </w:p>
          <w:p w14:paraId="09EE701E" w14:textId="2C6F4A1D" w:rsidR="00DB0CCA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 w:rsidRPr="00945E19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 xml:space="preserve">Password </w:t>
            </w:r>
            <w:r w:rsidR="00945E19" w:rsidRPr="00945E19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>(string</w:t>
            </w:r>
            <w:r w:rsidRPr="00945E19">
              <w:rPr>
                <w:rFonts w:ascii="Source Sans Pro" w:eastAsia="Times New Roman" w:hAnsi="Source Sans Pro" w:cs="Times New Roman"/>
                <w:color w:val="222222"/>
                <w:sz w:val="24"/>
                <w:szCs w:val="24"/>
                <w:lang w:val="en-IN" w:eastAsia="en-IN"/>
              </w:rPr>
              <w:t xml:space="preserve"> – 200 characters)</w:t>
            </w:r>
          </w:p>
        </w:tc>
        <w:tc>
          <w:tcPr>
            <w:tcW w:w="2947" w:type="dxa"/>
          </w:tcPr>
          <w:p w14:paraId="1B4FD9FC" w14:textId="0CE694B5" w:rsidR="00862894" w:rsidRDefault="00DB0CCA" w:rsidP="007035CA">
            <w:pPr>
              <w:keepLines w:val="0"/>
              <w:spacing w:before="100" w:beforeAutospacing="1" w:after="100" w:afterAutospacing="1"/>
              <w:jc w:val="left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</w:pPr>
            <w:r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Mana</w:t>
            </w:r>
            <w:r w:rsidR="00945E19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val="en-IN" w:eastAsia="en-IN"/>
              </w:rPr>
              <w:t>gement</w:t>
            </w:r>
          </w:p>
        </w:tc>
      </w:tr>
    </w:tbl>
    <w:p w14:paraId="6E1FC576" w14:textId="77777777" w:rsidR="00FF1D88" w:rsidRDefault="00FF1D88" w:rsidP="007035CA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A2245E7" w14:textId="5F1CC407" w:rsidR="00D63D7F" w:rsidRPr="003B1796" w:rsidRDefault="00945E19" w:rsidP="00D63D7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Appendix B</w:t>
      </w:r>
    </w:p>
    <w:p w14:paraId="5763B193" w14:textId="077191C3" w:rsidR="00681D30" w:rsidRDefault="006D48B7" w:rsidP="00AA12A3">
      <w:pPr>
        <w:keepLines w:val="0"/>
        <w:shd w:val="clear" w:color="auto" w:fill="FFFFFF"/>
        <w:spacing w:before="100" w:beforeAutospacing="1"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The Ben Luc system has been developed using different tools, the Ben Luc system’s website has been developed using PHP programming language, html, </w:t>
      </w:r>
      <w:r w:rsidR="00F767E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CSS</w:t>
      </w:r>
      <w:r w:rsidR="00681D3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, notepad+</w:t>
      </w:r>
      <w:r w:rsidR="00F767E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+ and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 bit of java-script. The Ben Luc system’s android application </w:t>
      </w:r>
      <w:r w:rsidR="00681D3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has been developed using android studio integrated development environment (IDE</w:t>
      </w:r>
      <w:r w:rsidR="00F767E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), java</w:t>
      </w:r>
      <w:r w:rsidR="00681D3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programming language and Json files were used to retrieve the product images from firebase database.</w:t>
      </w:r>
    </w:p>
    <w:p w14:paraId="070CB2A0" w14:textId="20C9720A" w:rsidR="00D63D7F" w:rsidRDefault="00681D30" w:rsidP="00AA12A3">
      <w:pPr>
        <w:keepLines w:val="0"/>
        <w:shd w:val="clear" w:color="auto" w:fill="FFFFFF"/>
        <w:spacing w:before="100" w:beforeAutospacing="1" w:after="100" w:afterAutospacing="1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The Ben Luc system has been developed using a </w:t>
      </w:r>
      <w:r w:rsidR="00F767E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3-tier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model, the system uses Wamp/Xampp server to communicate with the system database and the database that was used</w:t>
      </w:r>
      <w:r w:rsidR="00F767EF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for the CRUD (create, update, delete) operations is MySQL.</w:t>
      </w:r>
    </w:p>
    <w:p w14:paraId="2626BA9D" w14:textId="6D993B7F" w:rsidR="00D63D7F" w:rsidRDefault="00D63D7F" w:rsidP="00D63D7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</w:p>
    <w:p w14:paraId="1DE2D380" w14:textId="21D8A2C1" w:rsidR="00D63D7F" w:rsidRDefault="00D63D7F" w:rsidP="00D63D7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0EE88402" w14:textId="091CF58E" w:rsidR="00D63D7F" w:rsidRDefault="00D63D7F" w:rsidP="00D63D7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704FE3C" w14:textId="559A1FBC" w:rsidR="00D63D7F" w:rsidRDefault="00D63D7F" w:rsidP="00D63D7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14C04445" w14:textId="2F07BDCB" w:rsidR="00D63D7F" w:rsidRDefault="00D63D7F" w:rsidP="00D63D7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5708ED76" w14:textId="0C8AA41B" w:rsidR="00D63D7F" w:rsidRDefault="00D63D7F" w:rsidP="00D63D7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5F444DB3" w14:textId="5A65BB98" w:rsidR="00D63D7F" w:rsidRDefault="00D63D7F" w:rsidP="00D63D7F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sectPr w:rsidR="00D63D7F" w:rsidSect="00CC37EE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3844" w14:textId="77777777" w:rsidR="00033AB3" w:rsidRDefault="00033AB3" w:rsidP="000612CB">
      <w:r>
        <w:separator/>
      </w:r>
    </w:p>
    <w:p w14:paraId="796955F3" w14:textId="77777777" w:rsidR="00033AB3" w:rsidRDefault="00033AB3"/>
  </w:endnote>
  <w:endnote w:type="continuationSeparator" w:id="0">
    <w:p w14:paraId="55D30D87" w14:textId="77777777" w:rsidR="00033AB3" w:rsidRDefault="00033AB3" w:rsidP="000612CB">
      <w:r>
        <w:continuationSeparator/>
      </w:r>
    </w:p>
    <w:p w14:paraId="1CBADDFE" w14:textId="77777777" w:rsidR="00033AB3" w:rsidRDefault="00033A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487F" w14:textId="419976F2" w:rsidR="005A1DCE" w:rsidRDefault="00766334" w:rsidP="0034079F">
    <w:pPr>
      <w:pStyle w:val="Footer"/>
    </w:pPr>
    <w:r>
      <w:t xml:space="preserve">Project </w:t>
    </w:r>
    <w:r w:rsidR="007276F4">
      <w:t>Requirements Analysis</w:t>
    </w:r>
    <w:r>
      <w:t xml:space="preserve"> Document 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87570" w14:textId="6988EF49" w:rsidR="005A1DCE" w:rsidRDefault="00033AB3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C471A">
          <w:t>Project Requirements Analysis Document</w:t>
        </w:r>
      </w:sdtContent>
    </w:sdt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627D" w14:textId="77777777" w:rsidR="00033AB3" w:rsidRDefault="00033AB3" w:rsidP="000612CB">
      <w:r>
        <w:separator/>
      </w:r>
    </w:p>
    <w:p w14:paraId="1894042B" w14:textId="77777777" w:rsidR="00033AB3" w:rsidRDefault="00033AB3"/>
  </w:footnote>
  <w:footnote w:type="continuationSeparator" w:id="0">
    <w:p w14:paraId="59A80EFE" w14:textId="77777777" w:rsidR="00033AB3" w:rsidRDefault="00033AB3" w:rsidP="000612CB">
      <w:r>
        <w:continuationSeparator/>
      </w:r>
    </w:p>
    <w:p w14:paraId="1F540343" w14:textId="77777777" w:rsidR="00033AB3" w:rsidRDefault="00033A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4ED3C" w14:textId="5CF8525C" w:rsidR="005A1DCE" w:rsidRDefault="00033AB3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D2938">
          <w:t>Project Requirements Analysis Document</w:t>
        </w:r>
      </w:sdtContent>
    </w:sdt>
    <w:r w:rsidR="005A1DCE">
      <w:tab/>
    </w:r>
  </w:p>
  <w:p w14:paraId="4B9C161C" w14:textId="77777777" w:rsidR="00766334" w:rsidRPr="00D40574" w:rsidRDefault="00766334" w:rsidP="003407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C770" w14:textId="697B54E1" w:rsidR="005A1DCE" w:rsidRDefault="00033AB3" w:rsidP="00543392">
    <w:pPr>
      <w:pStyle w:val="Header"/>
      <w:ind w:left="0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D2938">
          <w:t>Project Requirements Analysis Document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283"/>
        </w:tabs>
        <w:ind w:left="28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0E1E0B"/>
    <w:multiLevelType w:val="hybridMultilevel"/>
    <w:tmpl w:val="FAB6B2C2"/>
    <w:lvl w:ilvl="0" w:tplc="355A219E">
      <w:start w:val="17"/>
      <w:numFmt w:val="bullet"/>
      <w:lvlText w:val=""/>
      <w:lvlJc w:val="left"/>
      <w:pPr>
        <w:ind w:left="63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33CF8"/>
    <w:multiLevelType w:val="hybridMultilevel"/>
    <w:tmpl w:val="50204784"/>
    <w:lvl w:ilvl="0" w:tplc="0409000B">
      <w:start w:val="1"/>
      <w:numFmt w:val="bullet"/>
      <w:lvlText w:val=""/>
      <w:lvlJc w:val="left"/>
      <w:pPr>
        <w:ind w:left="22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4" w15:restartNumberingAfterBreak="0">
    <w:nsid w:val="01A0077B"/>
    <w:multiLevelType w:val="hybridMultilevel"/>
    <w:tmpl w:val="605AF680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0A3E1AB1"/>
    <w:multiLevelType w:val="hybridMultilevel"/>
    <w:tmpl w:val="7932D822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0AB035FE"/>
    <w:multiLevelType w:val="hybridMultilevel"/>
    <w:tmpl w:val="FC7A674E"/>
    <w:lvl w:ilvl="0" w:tplc="B016DB9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9D89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F86A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F368DC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2EE55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CA08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522858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2689E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C06A7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0FB41EB4"/>
    <w:multiLevelType w:val="hybridMultilevel"/>
    <w:tmpl w:val="41C23888"/>
    <w:lvl w:ilvl="0" w:tplc="04090003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8" w15:restartNumberingAfterBreak="0">
    <w:nsid w:val="15A76D84"/>
    <w:multiLevelType w:val="hybridMultilevel"/>
    <w:tmpl w:val="EF646D58"/>
    <w:lvl w:ilvl="0" w:tplc="0409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9" w15:restartNumberingAfterBreak="0">
    <w:nsid w:val="182F78C4"/>
    <w:multiLevelType w:val="hybridMultilevel"/>
    <w:tmpl w:val="753E323C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8CA3893"/>
    <w:multiLevelType w:val="hybridMultilevel"/>
    <w:tmpl w:val="476EB7E6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EB679C"/>
    <w:multiLevelType w:val="hybridMultilevel"/>
    <w:tmpl w:val="2E5E23C4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27E5345E"/>
    <w:multiLevelType w:val="hybridMultilevel"/>
    <w:tmpl w:val="71462038"/>
    <w:lvl w:ilvl="0" w:tplc="04090009">
      <w:start w:val="1"/>
      <w:numFmt w:val="bullet"/>
      <w:lvlText w:val=""/>
      <w:lvlJc w:val="left"/>
      <w:pPr>
        <w:ind w:left="1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14" w15:restartNumberingAfterBreak="0">
    <w:nsid w:val="2B1E51BC"/>
    <w:multiLevelType w:val="hybridMultilevel"/>
    <w:tmpl w:val="C7661A1A"/>
    <w:lvl w:ilvl="0" w:tplc="04090003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</w:abstractNum>
  <w:abstractNum w:abstractNumId="15" w15:restartNumberingAfterBreak="0">
    <w:nsid w:val="302D62E1"/>
    <w:multiLevelType w:val="hybridMultilevel"/>
    <w:tmpl w:val="52AC111A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6" w15:restartNumberingAfterBreak="0">
    <w:nsid w:val="30B24EEF"/>
    <w:multiLevelType w:val="hybridMultilevel"/>
    <w:tmpl w:val="E51294F2"/>
    <w:lvl w:ilvl="0" w:tplc="0409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7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F4CE9"/>
    <w:multiLevelType w:val="hybridMultilevel"/>
    <w:tmpl w:val="AC76A66E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9" w15:restartNumberingAfterBreak="0">
    <w:nsid w:val="35732B31"/>
    <w:multiLevelType w:val="hybridMultilevel"/>
    <w:tmpl w:val="783E4E80"/>
    <w:lvl w:ilvl="0" w:tplc="04090003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20" w15:restartNumberingAfterBreak="0">
    <w:nsid w:val="36077AFD"/>
    <w:multiLevelType w:val="hybridMultilevel"/>
    <w:tmpl w:val="41BE6B64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1224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6055E35"/>
    <w:multiLevelType w:val="hybridMultilevel"/>
    <w:tmpl w:val="E1E82ED0"/>
    <w:lvl w:ilvl="0" w:tplc="04090003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23" w15:restartNumberingAfterBreak="0">
    <w:nsid w:val="47927579"/>
    <w:multiLevelType w:val="hybridMultilevel"/>
    <w:tmpl w:val="F8267ACC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4" w15:restartNumberingAfterBreak="0">
    <w:nsid w:val="4BF52B05"/>
    <w:multiLevelType w:val="hybridMultilevel"/>
    <w:tmpl w:val="2FAC3200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5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653970"/>
    <w:multiLevelType w:val="hybridMultilevel"/>
    <w:tmpl w:val="5F4434D4"/>
    <w:lvl w:ilvl="0" w:tplc="04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27" w15:restartNumberingAfterBreak="0">
    <w:nsid w:val="50AD3030"/>
    <w:multiLevelType w:val="hybridMultilevel"/>
    <w:tmpl w:val="B4221F40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8" w15:restartNumberingAfterBreak="0">
    <w:nsid w:val="56A362FB"/>
    <w:multiLevelType w:val="hybridMultilevel"/>
    <w:tmpl w:val="150829C6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 w15:restartNumberingAfterBreak="0">
    <w:nsid w:val="5CB83960"/>
    <w:multiLevelType w:val="hybridMultilevel"/>
    <w:tmpl w:val="9D6A6042"/>
    <w:lvl w:ilvl="0" w:tplc="37701E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B9C30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DF804E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948EF8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8B7EE3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56083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07A019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690DD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C6DF9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0" w15:restartNumberingAfterBreak="0">
    <w:nsid w:val="626C0DE5"/>
    <w:multiLevelType w:val="hybridMultilevel"/>
    <w:tmpl w:val="6A187ED2"/>
    <w:lvl w:ilvl="0" w:tplc="04090009">
      <w:start w:val="1"/>
      <w:numFmt w:val="bullet"/>
      <w:lvlText w:val=""/>
      <w:lvlJc w:val="left"/>
      <w:pPr>
        <w:ind w:left="1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31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2" w15:restartNumberingAfterBreak="0">
    <w:nsid w:val="6A4D4D82"/>
    <w:multiLevelType w:val="hybridMultilevel"/>
    <w:tmpl w:val="80F6BCFC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3" w15:restartNumberingAfterBreak="0">
    <w:nsid w:val="6C1C37CF"/>
    <w:multiLevelType w:val="hybridMultilevel"/>
    <w:tmpl w:val="7F0C8632"/>
    <w:lvl w:ilvl="0" w:tplc="04090003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34" w15:restartNumberingAfterBreak="0">
    <w:nsid w:val="74DB3C9B"/>
    <w:multiLevelType w:val="multilevel"/>
    <w:tmpl w:val="692C3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pStyle w:val="TOC1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5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174A3"/>
    <w:multiLevelType w:val="hybridMultilevel"/>
    <w:tmpl w:val="C1929332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7" w15:restartNumberingAfterBreak="0">
    <w:nsid w:val="77A415FB"/>
    <w:multiLevelType w:val="hybridMultilevel"/>
    <w:tmpl w:val="E418196A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8" w15:restartNumberingAfterBreak="0">
    <w:nsid w:val="77C9214E"/>
    <w:multiLevelType w:val="hybridMultilevel"/>
    <w:tmpl w:val="DC7AACBC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9" w15:restartNumberingAfterBreak="0">
    <w:nsid w:val="7BEC5D29"/>
    <w:multiLevelType w:val="hybridMultilevel"/>
    <w:tmpl w:val="6A942876"/>
    <w:lvl w:ilvl="0" w:tplc="04090003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25"/>
  </w:num>
  <w:num w:numId="5">
    <w:abstractNumId w:val="17"/>
  </w:num>
  <w:num w:numId="6">
    <w:abstractNumId w:val="11"/>
  </w:num>
  <w:num w:numId="7">
    <w:abstractNumId w:val="31"/>
  </w:num>
  <w:num w:numId="8">
    <w:abstractNumId w:val="35"/>
  </w:num>
  <w:num w:numId="9">
    <w:abstractNumId w:val="2"/>
  </w:num>
  <w:num w:numId="10">
    <w:abstractNumId w:val="27"/>
  </w:num>
  <w:num w:numId="11">
    <w:abstractNumId w:val="24"/>
  </w:num>
  <w:num w:numId="12">
    <w:abstractNumId w:val="36"/>
  </w:num>
  <w:num w:numId="13">
    <w:abstractNumId w:val="23"/>
  </w:num>
  <w:num w:numId="14">
    <w:abstractNumId w:val="32"/>
  </w:num>
  <w:num w:numId="15">
    <w:abstractNumId w:val="26"/>
  </w:num>
  <w:num w:numId="16">
    <w:abstractNumId w:val="16"/>
  </w:num>
  <w:num w:numId="17">
    <w:abstractNumId w:val="33"/>
  </w:num>
  <w:num w:numId="18">
    <w:abstractNumId w:val="8"/>
  </w:num>
  <w:num w:numId="19">
    <w:abstractNumId w:val="38"/>
  </w:num>
  <w:num w:numId="20">
    <w:abstractNumId w:val="13"/>
  </w:num>
  <w:num w:numId="21">
    <w:abstractNumId w:val="4"/>
  </w:num>
  <w:num w:numId="22">
    <w:abstractNumId w:val="30"/>
  </w:num>
  <w:num w:numId="23">
    <w:abstractNumId w:val="34"/>
  </w:num>
  <w:num w:numId="24">
    <w:abstractNumId w:val="6"/>
  </w:num>
  <w:num w:numId="25">
    <w:abstractNumId w:val="22"/>
  </w:num>
  <w:num w:numId="26">
    <w:abstractNumId w:val="39"/>
  </w:num>
  <w:num w:numId="27">
    <w:abstractNumId w:val="19"/>
  </w:num>
  <w:num w:numId="28">
    <w:abstractNumId w:val="7"/>
  </w:num>
  <w:num w:numId="29">
    <w:abstractNumId w:val="3"/>
  </w:num>
  <w:num w:numId="30">
    <w:abstractNumId w:val="14"/>
  </w:num>
  <w:num w:numId="31">
    <w:abstractNumId w:val="29"/>
  </w:num>
  <w:num w:numId="32">
    <w:abstractNumId w:val="37"/>
  </w:num>
  <w:num w:numId="33">
    <w:abstractNumId w:val="9"/>
  </w:num>
  <w:num w:numId="34">
    <w:abstractNumId w:val="18"/>
  </w:num>
  <w:num w:numId="35">
    <w:abstractNumId w:val="15"/>
  </w:num>
  <w:num w:numId="36">
    <w:abstractNumId w:val="12"/>
  </w:num>
  <w:num w:numId="37">
    <w:abstractNumId w:val="20"/>
  </w:num>
  <w:num w:numId="38">
    <w:abstractNumId w:val="28"/>
  </w:num>
  <w:num w:numId="39">
    <w:abstractNumId w:val="10"/>
  </w:num>
  <w:num w:numId="40">
    <w:abstractNumId w:val="5"/>
  </w:num>
  <w:num w:numId="41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07200"/>
    <w:rsid w:val="00011840"/>
    <w:rsid w:val="0002030B"/>
    <w:rsid w:val="00023982"/>
    <w:rsid w:val="00025280"/>
    <w:rsid w:val="00030EED"/>
    <w:rsid w:val="000322C7"/>
    <w:rsid w:val="00033AB3"/>
    <w:rsid w:val="0003663B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3419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18F5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35C1F"/>
    <w:rsid w:val="00140D36"/>
    <w:rsid w:val="00141AC6"/>
    <w:rsid w:val="0014542E"/>
    <w:rsid w:val="0014733F"/>
    <w:rsid w:val="001477F6"/>
    <w:rsid w:val="00150204"/>
    <w:rsid w:val="00153AD0"/>
    <w:rsid w:val="00163197"/>
    <w:rsid w:val="001656FF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A5D5E"/>
    <w:rsid w:val="001B3651"/>
    <w:rsid w:val="001B73C2"/>
    <w:rsid w:val="001C0176"/>
    <w:rsid w:val="001C4B1A"/>
    <w:rsid w:val="001C5DAE"/>
    <w:rsid w:val="001D001B"/>
    <w:rsid w:val="001D0BD3"/>
    <w:rsid w:val="001D2938"/>
    <w:rsid w:val="001D3893"/>
    <w:rsid w:val="001D588B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23A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04C3"/>
    <w:rsid w:val="00251068"/>
    <w:rsid w:val="002604F3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9730F"/>
    <w:rsid w:val="002A1214"/>
    <w:rsid w:val="002B2DF4"/>
    <w:rsid w:val="002B56BF"/>
    <w:rsid w:val="002C3A72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07063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3521"/>
    <w:rsid w:val="004B453D"/>
    <w:rsid w:val="004B4B3B"/>
    <w:rsid w:val="004B69D0"/>
    <w:rsid w:val="004C14D7"/>
    <w:rsid w:val="004C1518"/>
    <w:rsid w:val="004D1432"/>
    <w:rsid w:val="004D21FE"/>
    <w:rsid w:val="004D37AF"/>
    <w:rsid w:val="004E0C0D"/>
    <w:rsid w:val="004F00EC"/>
    <w:rsid w:val="004F1144"/>
    <w:rsid w:val="004F20F3"/>
    <w:rsid w:val="004F372A"/>
    <w:rsid w:val="004F3746"/>
    <w:rsid w:val="004F38E9"/>
    <w:rsid w:val="004F6ED8"/>
    <w:rsid w:val="004F7D76"/>
    <w:rsid w:val="00501B4A"/>
    <w:rsid w:val="005030D7"/>
    <w:rsid w:val="00507B8D"/>
    <w:rsid w:val="0051605A"/>
    <w:rsid w:val="00516610"/>
    <w:rsid w:val="00516A82"/>
    <w:rsid w:val="0052069D"/>
    <w:rsid w:val="00524321"/>
    <w:rsid w:val="00531BCD"/>
    <w:rsid w:val="00540D06"/>
    <w:rsid w:val="0054228C"/>
    <w:rsid w:val="00543392"/>
    <w:rsid w:val="0054452D"/>
    <w:rsid w:val="0054539B"/>
    <w:rsid w:val="00545BE3"/>
    <w:rsid w:val="005521AA"/>
    <w:rsid w:val="00554A68"/>
    <w:rsid w:val="00562F1D"/>
    <w:rsid w:val="00564B47"/>
    <w:rsid w:val="00564F0A"/>
    <w:rsid w:val="005669C4"/>
    <w:rsid w:val="00570BF6"/>
    <w:rsid w:val="00572BC8"/>
    <w:rsid w:val="00573BC1"/>
    <w:rsid w:val="00573F7A"/>
    <w:rsid w:val="00574829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471A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0024"/>
    <w:rsid w:val="00622F03"/>
    <w:rsid w:val="00625283"/>
    <w:rsid w:val="006311AE"/>
    <w:rsid w:val="00631E6C"/>
    <w:rsid w:val="00633644"/>
    <w:rsid w:val="006351D5"/>
    <w:rsid w:val="0063536A"/>
    <w:rsid w:val="00636240"/>
    <w:rsid w:val="00637132"/>
    <w:rsid w:val="00642054"/>
    <w:rsid w:val="006429C7"/>
    <w:rsid w:val="0064422B"/>
    <w:rsid w:val="00657F75"/>
    <w:rsid w:val="00660B42"/>
    <w:rsid w:val="0066512E"/>
    <w:rsid w:val="00667F58"/>
    <w:rsid w:val="00670AAA"/>
    <w:rsid w:val="00674AD0"/>
    <w:rsid w:val="006804B0"/>
    <w:rsid w:val="00681D3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8B7"/>
    <w:rsid w:val="006D4C6C"/>
    <w:rsid w:val="006D501C"/>
    <w:rsid w:val="006E0765"/>
    <w:rsid w:val="006E11A5"/>
    <w:rsid w:val="006E359B"/>
    <w:rsid w:val="006E38EA"/>
    <w:rsid w:val="006F2A60"/>
    <w:rsid w:val="006F3B4B"/>
    <w:rsid w:val="007035CA"/>
    <w:rsid w:val="00710B8F"/>
    <w:rsid w:val="00711F7E"/>
    <w:rsid w:val="007208C1"/>
    <w:rsid w:val="00723B5B"/>
    <w:rsid w:val="007264B4"/>
    <w:rsid w:val="00726610"/>
    <w:rsid w:val="007276F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6334"/>
    <w:rsid w:val="007671CE"/>
    <w:rsid w:val="00772C30"/>
    <w:rsid w:val="0077384A"/>
    <w:rsid w:val="00774D2D"/>
    <w:rsid w:val="0078158A"/>
    <w:rsid w:val="00781B86"/>
    <w:rsid w:val="00785AFB"/>
    <w:rsid w:val="00790A08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09B7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2894"/>
    <w:rsid w:val="0086297A"/>
    <w:rsid w:val="00864B4D"/>
    <w:rsid w:val="00866CFD"/>
    <w:rsid w:val="00867F72"/>
    <w:rsid w:val="00871027"/>
    <w:rsid w:val="008745DF"/>
    <w:rsid w:val="00874AC9"/>
    <w:rsid w:val="008753A1"/>
    <w:rsid w:val="00876894"/>
    <w:rsid w:val="00880102"/>
    <w:rsid w:val="00882BF2"/>
    <w:rsid w:val="00890FA5"/>
    <w:rsid w:val="0089345C"/>
    <w:rsid w:val="008935FC"/>
    <w:rsid w:val="008941A7"/>
    <w:rsid w:val="008945AA"/>
    <w:rsid w:val="00897604"/>
    <w:rsid w:val="00897A29"/>
    <w:rsid w:val="008A0DFF"/>
    <w:rsid w:val="008B0911"/>
    <w:rsid w:val="008B0E52"/>
    <w:rsid w:val="008B217D"/>
    <w:rsid w:val="008B2DF7"/>
    <w:rsid w:val="008B3169"/>
    <w:rsid w:val="008B3602"/>
    <w:rsid w:val="008B3891"/>
    <w:rsid w:val="008B38BA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0457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070F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45E19"/>
    <w:rsid w:val="00950509"/>
    <w:rsid w:val="00951631"/>
    <w:rsid w:val="009647F5"/>
    <w:rsid w:val="00967A25"/>
    <w:rsid w:val="00971141"/>
    <w:rsid w:val="009715F3"/>
    <w:rsid w:val="0097674E"/>
    <w:rsid w:val="00981AA2"/>
    <w:rsid w:val="00983D0B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9F3345"/>
    <w:rsid w:val="009F63A2"/>
    <w:rsid w:val="009F7EA9"/>
    <w:rsid w:val="00A00D77"/>
    <w:rsid w:val="00A0236D"/>
    <w:rsid w:val="00A14B94"/>
    <w:rsid w:val="00A14D38"/>
    <w:rsid w:val="00A21A47"/>
    <w:rsid w:val="00A24F45"/>
    <w:rsid w:val="00A35584"/>
    <w:rsid w:val="00A3726E"/>
    <w:rsid w:val="00A41E71"/>
    <w:rsid w:val="00A456B2"/>
    <w:rsid w:val="00A52334"/>
    <w:rsid w:val="00A54FF5"/>
    <w:rsid w:val="00A568E2"/>
    <w:rsid w:val="00A61266"/>
    <w:rsid w:val="00A617ED"/>
    <w:rsid w:val="00A64393"/>
    <w:rsid w:val="00A666B6"/>
    <w:rsid w:val="00A700E2"/>
    <w:rsid w:val="00A71769"/>
    <w:rsid w:val="00A71AD4"/>
    <w:rsid w:val="00A7297D"/>
    <w:rsid w:val="00A73B2E"/>
    <w:rsid w:val="00A75862"/>
    <w:rsid w:val="00A77BA4"/>
    <w:rsid w:val="00A87019"/>
    <w:rsid w:val="00A87DD1"/>
    <w:rsid w:val="00A90A00"/>
    <w:rsid w:val="00A96533"/>
    <w:rsid w:val="00AA12A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1CA"/>
    <w:rsid w:val="00AE385C"/>
    <w:rsid w:val="00AE3987"/>
    <w:rsid w:val="00AE3FC6"/>
    <w:rsid w:val="00AE5CEC"/>
    <w:rsid w:val="00AE6A84"/>
    <w:rsid w:val="00AE718D"/>
    <w:rsid w:val="00AF61D5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4CD8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6725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44C53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2C72"/>
    <w:rsid w:val="00C835E8"/>
    <w:rsid w:val="00C867D0"/>
    <w:rsid w:val="00C876B7"/>
    <w:rsid w:val="00C94308"/>
    <w:rsid w:val="00C94C00"/>
    <w:rsid w:val="00CA077F"/>
    <w:rsid w:val="00CB1E0A"/>
    <w:rsid w:val="00CB26B3"/>
    <w:rsid w:val="00CB5631"/>
    <w:rsid w:val="00CB6C76"/>
    <w:rsid w:val="00CC1BED"/>
    <w:rsid w:val="00CC3352"/>
    <w:rsid w:val="00CC37EE"/>
    <w:rsid w:val="00CD0468"/>
    <w:rsid w:val="00CD1CF7"/>
    <w:rsid w:val="00CD6025"/>
    <w:rsid w:val="00CD7526"/>
    <w:rsid w:val="00CE0310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252C2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3D7F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573"/>
    <w:rsid w:val="00D95B7F"/>
    <w:rsid w:val="00D95CE9"/>
    <w:rsid w:val="00DB0CCA"/>
    <w:rsid w:val="00DB17EE"/>
    <w:rsid w:val="00DB760A"/>
    <w:rsid w:val="00DD19C3"/>
    <w:rsid w:val="00DD77DC"/>
    <w:rsid w:val="00DE0DD5"/>
    <w:rsid w:val="00DE478F"/>
    <w:rsid w:val="00DE6F46"/>
    <w:rsid w:val="00DF4616"/>
    <w:rsid w:val="00E04153"/>
    <w:rsid w:val="00E05925"/>
    <w:rsid w:val="00E1315E"/>
    <w:rsid w:val="00E13C7B"/>
    <w:rsid w:val="00E148FA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46546"/>
    <w:rsid w:val="00E5143D"/>
    <w:rsid w:val="00E564FF"/>
    <w:rsid w:val="00E60B73"/>
    <w:rsid w:val="00E63002"/>
    <w:rsid w:val="00E64333"/>
    <w:rsid w:val="00E65208"/>
    <w:rsid w:val="00E736A0"/>
    <w:rsid w:val="00E75336"/>
    <w:rsid w:val="00E76699"/>
    <w:rsid w:val="00E81B7D"/>
    <w:rsid w:val="00E8295C"/>
    <w:rsid w:val="00E833BE"/>
    <w:rsid w:val="00E86197"/>
    <w:rsid w:val="00E87144"/>
    <w:rsid w:val="00E8716E"/>
    <w:rsid w:val="00E962C5"/>
    <w:rsid w:val="00EA0228"/>
    <w:rsid w:val="00EA329C"/>
    <w:rsid w:val="00EA5512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48E1"/>
    <w:rsid w:val="00EF52E5"/>
    <w:rsid w:val="00EF6028"/>
    <w:rsid w:val="00F01578"/>
    <w:rsid w:val="00F049B1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767EF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656"/>
    <w:rsid w:val="00FD3AC6"/>
    <w:rsid w:val="00FE273A"/>
    <w:rsid w:val="00FE6511"/>
    <w:rsid w:val="00FF1D88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20024"/>
    <w:pPr>
      <w:keepNext/>
      <w:numPr>
        <w:ilvl w:val="1"/>
        <w:numId w:val="23"/>
      </w:numPr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Cs/>
      <w:noProof/>
      <w:sz w:val="40"/>
      <w:szCs w:val="44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8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table" w:styleId="PlainTable2">
    <w:name w:val="Plain Table 2"/>
    <w:basedOn w:val="TableNormal"/>
    <w:uiPriority w:val="42"/>
    <w:rsid w:val="00C16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16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167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167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4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2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3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4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5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6</b:RefOrder>
  </b:Source>
  <b:Source>
    <b:Tag>202216</b:Tag>
    <b:SourceType>DocumentFromInternetSite</b:SourceType>
    <b:Guid>{0D57765C-2480-4FA7-B671-6C07B500B877}</b:Guid>
    <b:Title>How to Write a Test Plan With the IEEE 829 Standard </b:Title>
    <b:Year>2021</b:Year>
    <b:YearAccessed>2021</b:YearAccessed>
    <b:MonthAccessed>October</b:MonthAccessed>
    <b:DayAccessed>29</b:DayAccessed>
    <b:URL>https://reqtest.com/testing-blog/how-to-write-a-test-plan-2/</b:URL>
    <b:Author>
      <b:Author>
        <b:Corporate>2021 ReQtest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54C4A-3AFC-4865-84CF-470344815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471</TotalTime>
  <Pages>9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Requirements Analysis Document</vt:lpstr>
    </vt:vector>
  </TitlesOfParts>
  <Company>The University of Adelaide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Requirements Analysis Document</dc:title>
  <dc:subject>Learning Hub - Information Technology Program</dc:subject>
  <dc:creator>Guru99</dc:creator>
  <cp:keywords>0.1</cp:keywords>
  <cp:lastModifiedBy>vusimuzimphela@gmail.com</cp:lastModifiedBy>
  <cp:revision>32</cp:revision>
  <cp:lastPrinted>2021-10-30T05:09:00Z</cp:lastPrinted>
  <dcterms:created xsi:type="dcterms:W3CDTF">2019-01-07T09:22:00Z</dcterms:created>
  <dcterms:modified xsi:type="dcterms:W3CDTF">2021-11-17T02:27:00Z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